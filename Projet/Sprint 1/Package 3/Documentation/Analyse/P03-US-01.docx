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Pr="006E53A5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44"/>
                <w:szCs w:val="56"/>
              </w:rPr>
            </w:pPr>
            <w:bookmarkStart w:id="0" w:name="OLE_LINK3"/>
            <w:bookmarkStart w:id="1" w:name="OLE_LINK4"/>
            <w:r w:rsidRPr="006E53A5">
              <w:rPr>
                <w:noProof/>
                <w:sz w:val="44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6E53A5" w:rsidRPr="006E53A5">
              <w:rPr>
                <w:noProof/>
                <w:sz w:val="44"/>
                <w:szCs w:val="56"/>
                <w:lang w:eastAsia="fr-CA"/>
              </w:rPr>
              <w:t>Tableau de bord gestionnaire de stage.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296577">
              <w:rPr>
                <w:b/>
                <w:sz w:val="20"/>
              </w:rPr>
              <w:t>Récit utilisateur P03-US01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FF777D">
              <w:rPr>
                <w:sz w:val="22"/>
                <w:szCs w:val="22"/>
              </w:rPr>
              <w:tab/>
            </w:r>
            <w:r w:rsidR="001F7B58">
              <w:rPr>
                <w:sz w:val="22"/>
                <w:szCs w:val="22"/>
              </w:rPr>
              <w:t>Gestionnaire de stage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9D77D3">
              <w:rPr>
                <w:sz w:val="22"/>
                <w:szCs w:val="22"/>
              </w:rPr>
              <w:t xml:space="preserve">Gérer les entreprises, </w:t>
            </w:r>
            <w:r w:rsidR="001F7B58">
              <w:rPr>
                <w:sz w:val="22"/>
                <w:szCs w:val="22"/>
              </w:rPr>
              <w:t xml:space="preserve">les responsables de stage, les superviseurs, les sessions, </w:t>
            </w:r>
            <w:r w:rsidR="00D9570A">
              <w:rPr>
                <w:sz w:val="22"/>
                <w:szCs w:val="22"/>
              </w:rPr>
              <w:t>les stages et</w:t>
            </w:r>
            <w:r w:rsidR="001F7B58">
              <w:rPr>
                <w:sz w:val="22"/>
                <w:szCs w:val="22"/>
              </w:rPr>
              <w:t xml:space="preserve"> les stagiaires, consu</w:t>
            </w:r>
            <w:r w:rsidR="00D9570A">
              <w:rPr>
                <w:sz w:val="22"/>
                <w:szCs w:val="22"/>
              </w:rPr>
              <w:t xml:space="preserve">lter la documentation de stage et </w:t>
            </w:r>
            <w:r w:rsidR="001F7B58">
              <w:rPr>
                <w:sz w:val="22"/>
                <w:szCs w:val="22"/>
              </w:rPr>
              <w:t xml:space="preserve">les </w:t>
            </w:r>
            <w:proofErr w:type="spellStart"/>
            <w:r w:rsidR="001F7B58">
              <w:rPr>
                <w:sz w:val="22"/>
                <w:szCs w:val="22"/>
              </w:rPr>
              <w:t>pdf</w:t>
            </w:r>
            <w:proofErr w:type="spellEnd"/>
            <w:r w:rsidR="00FD67B9">
              <w:rPr>
                <w:sz w:val="22"/>
                <w:szCs w:val="22"/>
              </w:rPr>
              <w:t xml:space="preserve"> concernant les stages.</w:t>
            </w:r>
          </w:p>
          <w:p w:rsidR="008256D6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D9570A">
              <w:rPr>
                <w:sz w:val="22"/>
                <w:szCs w:val="22"/>
              </w:rPr>
              <w:t>Faciliter la gestion des stagiaires, des responsables et des superviseurs, faciliter le suivi du stagiaire et avoir un accès rapide aux différentes informations de ceux-ci.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D9570A" w:rsidRDefault="00CA6A2D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cas</w:t>
            </w:r>
            <w:proofErr w:type="gramEnd"/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  <w:r w:rsidR="00D9570A">
              <w:rPr>
                <w:sz w:val="22"/>
                <w:szCs w:val="22"/>
              </w:rPr>
              <w:t xml:space="preserve"> </w:t>
            </w:r>
          </w:p>
          <w:p w:rsidR="00D9570A" w:rsidRDefault="00486EB2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le gestionnaire de stage vers le site du DICJ.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D9570A" w:rsidRDefault="00486EB2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redirige le gestionnaire de stage vers une page qui affiche les infos.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D9570A" w:rsidRDefault="00486EB2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ouvre le PDF sélectionné dans le navigateur.</w:t>
            </w:r>
            <w:r w:rsidR="00D9570A">
              <w:rPr>
                <w:sz w:val="22"/>
                <w:szCs w:val="22"/>
              </w:rPr>
              <w:tab/>
              <w:t xml:space="preserve">(XX) </w:t>
            </w:r>
          </w:p>
          <w:p w:rsidR="00264F1B" w:rsidRDefault="00264F1B" w:rsidP="00264F1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gestionnaire de stage peut naviguer parmi les stagiaires à l’aide de</w:t>
            </w:r>
          </w:p>
          <w:p w:rsidR="00D9570A" w:rsidRDefault="00264F1B" w:rsidP="00264F1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Flèches sur le tableau de bord.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A233BB" w:rsidRDefault="00A233BB" w:rsidP="00A233B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gestionnaire de stage peut naviguer parmi les entreprises à l’aide de</w:t>
            </w:r>
          </w:p>
          <w:p w:rsidR="00D9570A" w:rsidRDefault="00A233BB" w:rsidP="00A233BB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Flèches sur le tableau de bord.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A233BB" w:rsidRDefault="00A233BB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gestionnaire peut cliquer sur les entreprises afin de gérer les différentes</w:t>
            </w:r>
          </w:p>
          <w:p w:rsidR="00D9570A" w:rsidRDefault="00A233BB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Informations tel</w:t>
            </w:r>
            <w:r w:rsidR="009D45B0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que le superviseur et le responsable.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9D45B0" w:rsidRDefault="009D45B0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gestionnaire peut gérer les sessions de stages. Ce qui implique qu’il peut créer</w:t>
            </w:r>
          </w:p>
          <w:p w:rsidR="00D9570A" w:rsidRDefault="009D45B0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Et gérer la documentation de stages, un stagiaire et un stage afin de les associer. 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D9570A" w:rsidRDefault="009D45B0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 indication sur les différents états des évaluations.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9D45B0" w:rsidRDefault="009D45B0" w:rsidP="009D45B0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lien redirige vers une page qui affiche les infos détaillées de la personne </w:t>
            </w:r>
          </w:p>
          <w:p w:rsidR="00D9570A" w:rsidRDefault="009D45B0" w:rsidP="009D45B0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sélectionnée</w:t>
            </w:r>
            <w:proofErr w:type="gramEnd"/>
            <w:r>
              <w:rPr>
                <w:sz w:val="22"/>
                <w:szCs w:val="22"/>
              </w:rPr>
              <w:t>.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BF4BA8" w:rsidRDefault="008E229D" w:rsidP="004B5011">
            <w:pPr>
              <w:pStyle w:val="Information"/>
              <w:tabs>
                <w:tab w:val="center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Le gestionnaire peut cli</w:t>
            </w:r>
            <w:r w:rsidR="004B5011">
              <w:rPr>
                <w:sz w:val="22"/>
                <w:szCs w:val="22"/>
              </w:rPr>
              <w:t>qu</w:t>
            </w:r>
            <w:r>
              <w:rPr>
                <w:sz w:val="22"/>
                <w:szCs w:val="22"/>
              </w:rPr>
              <w:t>er</w:t>
            </w:r>
            <w:r w:rsidR="004B5011">
              <w:rPr>
                <w:sz w:val="22"/>
                <w:szCs w:val="22"/>
              </w:rPr>
              <w:t xml:space="preserve"> sur des boutons qui servent à générer un PDF </w:t>
            </w:r>
            <w:r w:rsidR="00BF4BA8">
              <w:rPr>
                <w:sz w:val="22"/>
                <w:szCs w:val="22"/>
              </w:rPr>
              <w:t xml:space="preserve">de </w:t>
            </w:r>
          </w:p>
          <w:p w:rsidR="004A7426" w:rsidRPr="004F1937" w:rsidRDefault="00BF4BA8" w:rsidP="004A7426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l’entente</w:t>
            </w:r>
            <w:proofErr w:type="gramEnd"/>
            <w:r>
              <w:rPr>
                <w:sz w:val="22"/>
                <w:szCs w:val="22"/>
              </w:rPr>
              <w:t xml:space="preserve"> entre le stagiaire et l’entreprise</w:t>
            </w:r>
            <w:r w:rsidR="004A7426">
              <w:rPr>
                <w:sz w:val="22"/>
                <w:szCs w:val="22"/>
              </w:rPr>
              <w:t>.</w:t>
            </w:r>
            <w:r w:rsidR="00D9570A">
              <w:rPr>
                <w:sz w:val="22"/>
                <w:szCs w:val="22"/>
              </w:rPr>
              <w:tab/>
              <w:t>(XX)</w:t>
            </w:r>
            <w:r w:rsidR="004A7426" w:rsidRPr="004F1937">
              <w:rPr>
                <w:sz w:val="22"/>
                <w:szCs w:val="22"/>
              </w:rPr>
              <w:t xml:space="preserve"> </w:t>
            </w:r>
          </w:p>
          <w:p w:rsidR="004A7426" w:rsidRDefault="004A7426" w:rsidP="004A7426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4A7426" w:rsidRDefault="004A7426" w:rsidP="004A7426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  <w:bookmarkStart w:id="2" w:name="_GoBack"/>
            <w:bookmarkEnd w:id="2"/>
          </w:p>
          <w:p w:rsidR="004A7426" w:rsidRDefault="004A7426" w:rsidP="004A7426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flèches pour les stagiaires disparaissent s’il n’y en a qu’un</w:t>
            </w:r>
            <w:r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9570A">
              <w:rPr>
                <w:sz w:val="22"/>
                <w:szCs w:val="22"/>
              </w:rPr>
              <w:t>Marc-Antoine Duchesne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9570A">
              <w:rPr>
                <w:sz w:val="22"/>
                <w:szCs w:val="22"/>
              </w:rPr>
              <w:t>2017-08-31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</w:t>
            </w:r>
            <w:r w:rsidR="00D9570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lastRenderedPageBreak/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6C6" w:rsidRDefault="00B336C6">
      <w:r>
        <w:separator/>
      </w:r>
    </w:p>
  </w:endnote>
  <w:endnote w:type="continuationSeparator" w:id="0">
    <w:p w:rsidR="00B336C6" w:rsidRDefault="00B3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6C6" w:rsidRDefault="00B336C6">
      <w:r>
        <w:separator/>
      </w:r>
    </w:p>
  </w:footnote>
  <w:footnote w:type="continuationSeparator" w:id="0">
    <w:p w:rsidR="00B336C6" w:rsidRDefault="00B33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26922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1F7B58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64F1B"/>
    <w:rsid w:val="002727BC"/>
    <w:rsid w:val="0028098C"/>
    <w:rsid w:val="00286AEA"/>
    <w:rsid w:val="00296577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86EB2"/>
    <w:rsid w:val="0049364B"/>
    <w:rsid w:val="004A0C9A"/>
    <w:rsid w:val="004A1C52"/>
    <w:rsid w:val="004A2B59"/>
    <w:rsid w:val="004A6C97"/>
    <w:rsid w:val="004A7426"/>
    <w:rsid w:val="004B15C2"/>
    <w:rsid w:val="004B5011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53A5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0E6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229D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45B0"/>
    <w:rsid w:val="009D59F3"/>
    <w:rsid w:val="009D77D3"/>
    <w:rsid w:val="009E01DD"/>
    <w:rsid w:val="009E1BC7"/>
    <w:rsid w:val="009F5725"/>
    <w:rsid w:val="009F5CC8"/>
    <w:rsid w:val="00A02C4C"/>
    <w:rsid w:val="00A07DAB"/>
    <w:rsid w:val="00A154CD"/>
    <w:rsid w:val="00A21996"/>
    <w:rsid w:val="00A233BB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6C6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4BA8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9570A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5EEF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67B9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A8C1D3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2A6FD-4BD3-4055-82FA-D5ED9A18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94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Marc-Antoine Duchesne</cp:lastModifiedBy>
  <cp:revision>4</cp:revision>
  <cp:lastPrinted>2012-10-30T17:39:00Z</cp:lastPrinted>
  <dcterms:created xsi:type="dcterms:W3CDTF">2017-08-31T15:19:00Z</dcterms:created>
  <dcterms:modified xsi:type="dcterms:W3CDTF">2017-09-01T15:32:00Z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