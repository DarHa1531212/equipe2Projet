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452874">
              <w:rPr>
                <w:noProof/>
                <w:w w:val="95"/>
                <w:sz w:val="56"/>
                <w:szCs w:val="56"/>
              </w:rPr>
              <w:t>Titre du récit utilisateur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005E88">
              <w:rPr>
                <w:b/>
                <w:sz w:val="20"/>
              </w:rPr>
              <w:t>Récit utilisateur PXX-USXX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5E7EC9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étudiant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5E7EC9">
              <w:rPr>
                <w:sz w:val="22"/>
                <w:szCs w:val="22"/>
              </w:rPr>
              <w:t>consulter mon profil</w:t>
            </w:r>
          </w:p>
          <w:p w:rsidR="00030AB4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3614B1">
              <w:rPr>
                <w:sz w:val="22"/>
                <w:szCs w:val="22"/>
              </w:rPr>
              <w:t xml:space="preserve">accéder </w:t>
            </w:r>
            <w:r w:rsidR="00D82011">
              <w:rPr>
                <w:sz w:val="22"/>
                <w:szCs w:val="22"/>
              </w:rPr>
              <w:t>à mes informations.</w:t>
            </w:r>
          </w:p>
          <w:p w:rsidR="005E7EC9" w:rsidRDefault="005E7EC9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511636" w:rsidRDefault="003614B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3B2D8C">
              <w:rPr>
                <w:sz w:val="22"/>
                <w:szCs w:val="22"/>
              </w:rPr>
              <w:tab/>
              <w:t>(XX)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511636" w:rsidRDefault="00D8201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bouton qui permet à l’</w:t>
            </w:r>
            <w:r w:rsidR="00511636">
              <w:rPr>
                <w:sz w:val="22"/>
                <w:szCs w:val="22"/>
              </w:rPr>
              <w:t xml:space="preserve">étudiant et seulement lui d’être redirigé vers </w:t>
            </w:r>
          </w:p>
          <w:p w:rsidR="009F5CC8" w:rsidRPr="00BB3EA4" w:rsidRDefault="00511636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la</w:t>
            </w:r>
            <w:proofErr w:type="gramEnd"/>
            <w:r>
              <w:rPr>
                <w:sz w:val="22"/>
                <w:szCs w:val="22"/>
              </w:rPr>
              <w:t xml:space="preserve"> page de modification de son profil.</w:t>
            </w:r>
            <w:r w:rsidR="009F5CC8">
              <w:rPr>
                <w:sz w:val="22"/>
                <w:szCs w:val="22"/>
              </w:rPr>
              <w:tab/>
              <w:t>(XX)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 xml:space="preserve">David </w:t>
            </w:r>
            <w:proofErr w:type="spellStart"/>
            <w:r w:rsidR="00D82011">
              <w:rPr>
                <w:sz w:val="22"/>
                <w:szCs w:val="22"/>
              </w:rPr>
              <w:t>Sheehy</w:t>
            </w:r>
            <w:proofErr w:type="spellEnd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82011">
              <w:rPr>
                <w:sz w:val="22"/>
                <w:szCs w:val="22"/>
              </w:rPr>
              <w:t>2017-08-30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0648E5" w:rsidP="00E226EE">
            <w:pPr>
              <w:spacing w:before="120"/>
              <w:jc w:val="both"/>
              <w:rPr>
                <w:sz w:val="22"/>
                <w:szCs w:val="22"/>
              </w:rPr>
            </w:pPr>
            <w:bookmarkStart w:id="2" w:name="_GoBack"/>
            <w:bookmarkEnd w:id="2"/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8C" w:rsidRDefault="00964F8C">
      <w:r>
        <w:separator/>
      </w:r>
    </w:p>
  </w:endnote>
  <w:endnote w:type="continuationSeparator" w:id="0">
    <w:p w:rsidR="00964F8C" w:rsidRDefault="0096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8C" w:rsidRDefault="00964F8C">
      <w:r>
        <w:separator/>
      </w:r>
    </w:p>
  </w:footnote>
  <w:footnote w:type="continuationSeparator" w:id="0">
    <w:p w:rsidR="00964F8C" w:rsidRDefault="00964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97B0F51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A5B08-7E7F-4DBA-BDA5-31680E36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0</TotalTime>
  <Pages>1</Pages>
  <Words>79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2</cp:revision>
  <cp:lastPrinted>2012-10-30T17:39:00Z</cp:lastPrinted>
  <dcterms:created xsi:type="dcterms:W3CDTF">2017-08-30T19:16:00Z</dcterms:created>
  <dcterms:modified xsi:type="dcterms:W3CDTF">2017-08-30T19:16:00Z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