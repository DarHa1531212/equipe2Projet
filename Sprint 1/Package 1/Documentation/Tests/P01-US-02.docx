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5166360</wp:posOffset>
                  </wp:positionH>
                  <wp:positionV relativeFrom="paragraph">
                    <wp:posOffset>-47625</wp:posOffset>
                  </wp:positionV>
                  <wp:extent cx="1797050" cy="690245"/>
                  <wp:effectExtent l="19050" t="19050" r="12700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9311AD">
              <w:rPr>
                <w:noProof/>
                <w:w w:val="95"/>
                <w:sz w:val="56"/>
                <w:szCs w:val="56"/>
              </w:rPr>
              <w:t>Modifier profil étudiant</w:t>
            </w:r>
          </w:p>
          <w:p w:rsidR="005F0B2B" w:rsidRPr="005F0B2B" w:rsidRDefault="00791ED5" w:rsidP="003F6487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3F6487">
              <w:rPr>
                <w:b/>
                <w:sz w:val="20"/>
              </w:rPr>
              <w:t>Récit utilisateur P03</w:t>
            </w:r>
            <w:r w:rsidR="00005E88">
              <w:rPr>
                <w:b/>
                <w:sz w:val="20"/>
              </w:rPr>
              <w:t>-US</w:t>
            </w:r>
            <w:r w:rsidR="003F6487">
              <w:rPr>
                <w:b/>
                <w:sz w:val="20"/>
              </w:rPr>
              <w:t>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5E7EC9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</w:t>
            </w:r>
            <w:r w:rsidR="00FF777D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étudiant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 veux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modifier</w:t>
            </w:r>
            <w:r w:rsidR="005E7EC9">
              <w:rPr>
                <w:sz w:val="22"/>
                <w:szCs w:val="22"/>
              </w:rPr>
              <w:t xml:space="preserve"> mon profil</w:t>
            </w:r>
          </w:p>
          <w:p w:rsidR="005E7EC9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afin de </w:t>
            </w:r>
            <w:r w:rsidR="00FF777D">
              <w:rPr>
                <w:sz w:val="22"/>
                <w:szCs w:val="22"/>
              </w:rPr>
              <w:tab/>
            </w:r>
            <w:r w:rsidR="003F6487">
              <w:rPr>
                <w:sz w:val="22"/>
                <w:szCs w:val="22"/>
              </w:rPr>
              <w:t>mettre à jour mes informations.</w:t>
            </w: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511636" w:rsidRDefault="003614B1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emmène l’étudiant vers le site du DICJ</w:t>
            </w:r>
            <w:r w:rsidR="00511636">
              <w:rPr>
                <w:sz w:val="22"/>
                <w:szCs w:val="22"/>
              </w:rPr>
              <w:t>.</w:t>
            </w:r>
            <w:r w:rsidR="000466A8">
              <w:rPr>
                <w:sz w:val="22"/>
                <w:szCs w:val="22"/>
              </w:rPr>
              <w:tab/>
              <w:t>(FP</w:t>
            </w:r>
            <w:r w:rsidR="003B2D8C">
              <w:rPr>
                <w:sz w:val="22"/>
                <w:szCs w:val="22"/>
              </w:rPr>
              <w:t>)</w:t>
            </w:r>
            <w:r w:rsidR="00511636">
              <w:rPr>
                <w:sz w:val="22"/>
                <w:szCs w:val="22"/>
              </w:rPr>
              <w:t xml:space="preserve"> </w:t>
            </w:r>
          </w:p>
          <w:p w:rsidR="009F5CC8" w:rsidRDefault="003F6487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 champs textes qui ajoute automatiquement les informations existant.</w:t>
            </w:r>
            <w:r w:rsidR="000466A8">
              <w:rPr>
                <w:sz w:val="22"/>
                <w:szCs w:val="22"/>
              </w:rPr>
              <w:tab/>
              <w:t>(FP</w:t>
            </w:r>
            <w:r w:rsidR="009F5CC8">
              <w:rPr>
                <w:sz w:val="22"/>
                <w:szCs w:val="22"/>
              </w:rPr>
              <w:t>)</w:t>
            </w:r>
            <w:r w:rsidR="00E226EE" w:rsidRPr="00BB3EA4">
              <w:rPr>
                <w:sz w:val="22"/>
                <w:szCs w:val="22"/>
              </w:rPr>
              <w:t xml:space="preserve"> </w:t>
            </w:r>
          </w:p>
          <w:p w:rsidR="003F6487" w:rsidRDefault="003F6487" w:rsidP="00E226EE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bouton qui permet de sauvegarder les informations modifiées et retourne à la </w:t>
            </w:r>
          </w:p>
          <w:p w:rsidR="003F6487" w:rsidRPr="00BB3EA4" w:rsidRDefault="003F6487" w:rsidP="003F6487">
            <w:pPr>
              <w:pStyle w:val="Information"/>
              <w:tabs>
                <w:tab w:val="center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page de cons</w:t>
            </w:r>
            <w:r w:rsidR="000466A8">
              <w:rPr>
                <w:sz w:val="22"/>
                <w:szCs w:val="22"/>
              </w:rPr>
              <w:t>ultation du profil étudiant.</w:t>
            </w:r>
            <w:r w:rsidR="000466A8">
              <w:rPr>
                <w:sz w:val="22"/>
                <w:szCs w:val="22"/>
              </w:rPr>
              <w:tab/>
              <w:t>(FP</w:t>
            </w:r>
            <w:r>
              <w:rPr>
                <w:sz w:val="22"/>
                <w:szCs w:val="22"/>
              </w:rPr>
              <w:t>)</w:t>
            </w: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D82011">
              <w:rPr>
                <w:sz w:val="22"/>
                <w:szCs w:val="22"/>
              </w:rPr>
              <w:t>David Sheehy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82011">
              <w:rPr>
                <w:sz w:val="22"/>
                <w:szCs w:val="22"/>
              </w:rPr>
              <w:t>2017-08-30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F91A7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 xml:space="preserve"> : </w:t>
            </w:r>
            <w:r w:rsidR="00F91A7A">
              <w:rPr>
                <w:sz w:val="22"/>
                <w:szCs w:val="22"/>
              </w:rPr>
              <w:t>2017-09-20</w:t>
            </w:r>
            <w:bookmarkStart w:id="2" w:name="_GoBack"/>
            <w:bookmarkEnd w:id="2"/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0648E5" w:rsidP="00E226EE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C07" w:rsidRDefault="00A61C07">
      <w:r>
        <w:separator/>
      </w:r>
    </w:p>
  </w:endnote>
  <w:endnote w:type="continuationSeparator" w:id="0">
    <w:p w:rsidR="00A61C07" w:rsidRDefault="00A61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C07" w:rsidRDefault="00A61C07">
      <w:r>
        <w:separator/>
      </w:r>
    </w:p>
  </w:footnote>
  <w:footnote w:type="continuationSeparator" w:id="0">
    <w:p w:rsidR="00A61C07" w:rsidRDefault="00A61C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30AB4"/>
    <w:rsid w:val="000335BC"/>
    <w:rsid w:val="000466A8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14B1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3F6487"/>
    <w:rsid w:val="00402505"/>
    <w:rsid w:val="00417244"/>
    <w:rsid w:val="00427373"/>
    <w:rsid w:val="00427868"/>
    <w:rsid w:val="004311F5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163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E7EC9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311AD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1C07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AF53EB"/>
    <w:rsid w:val="00B047CF"/>
    <w:rsid w:val="00B071DE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2011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26EE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1A7A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333465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74C4B-7241-4A60-85C9-7A0294445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11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6</cp:revision>
  <cp:lastPrinted>2012-10-30T17:39:00Z</cp:lastPrinted>
  <dcterms:created xsi:type="dcterms:W3CDTF">2017-08-30T19:28:00Z</dcterms:created>
  <dcterms:modified xsi:type="dcterms:W3CDTF">2017-09-21T00:03:00Z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