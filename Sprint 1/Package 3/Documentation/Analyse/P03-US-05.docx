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819DB" w:rsidRPr="005E2D97" w:rsidTr="00477A58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6819DB" w:rsidRPr="006E53A5" w:rsidRDefault="006819DB" w:rsidP="00477A58">
            <w:pPr>
              <w:pStyle w:val="Titre1"/>
              <w:spacing w:before="0"/>
              <w:ind w:left="34"/>
              <w:rPr>
                <w:noProof/>
                <w:w w:val="95"/>
                <w:sz w:val="44"/>
                <w:szCs w:val="56"/>
              </w:rPr>
            </w:pPr>
            <w:bookmarkStart w:id="0" w:name="_Toc496726521"/>
            <w:r w:rsidRPr="006E53A5">
              <w:rPr>
                <w:noProof/>
                <w:sz w:val="44"/>
                <w:szCs w:val="56"/>
                <w:lang w:eastAsia="fr-CA"/>
              </w:rPr>
              <w:drawing>
                <wp:anchor distT="0" distB="0" distL="114300" distR="114300" simplePos="0" relativeHeight="251659264" behindDoc="0" locked="0" layoutInCell="1" allowOverlap="1" wp14:anchorId="3C132589" wp14:editId="4593C951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14" name="Image 14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474F">
              <w:rPr>
                <w:noProof/>
                <w:sz w:val="44"/>
                <w:szCs w:val="56"/>
                <w:lang w:eastAsia="fr-CA"/>
              </w:rPr>
              <w:t xml:space="preserve">Écran de gestion des </w:t>
            </w:r>
            <w:r w:rsidR="00C07D06">
              <w:rPr>
                <w:noProof/>
                <w:sz w:val="44"/>
                <w:szCs w:val="56"/>
                <w:lang w:eastAsia="fr-CA"/>
              </w:rPr>
              <w:t>employés entreprise</w:t>
            </w:r>
            <w:r w:rsidRPr="006E53A5">
              <w:rPr>
                <w:noProof/>
                <w:sz w:val="44"/>
                <w:szCs w:val="56"/>
                <w:lang w:eastAsia="fr-CA"/>
              </w:rPr>
              <w:t>.</w:t>
            </w:r>
            <w:bookmarkEnd w:id="0"/>
          </w:p>
          <w:p w:rsidR="006819DB" w:rsidRPr="005F0B2B" w:rsidRDefault="006819DB" w:rsidP="00477A58">
            <w:pPr>
              <w:rPr>
                <w:b/>
              </w:rPr>
            </w:pPr>
            <w:r>
              <w:rPr>
                <w:b/>
                <w:sz w:val="20"/>
              </w:rPr>
              <w:t xml:space="preserve">  Récit utilisateur P03-US0</w:t>
            </w:r>
            <w:r w:rsidR="00C07D06">
              <w:rPr>
                <w:b/>
                <w:sz w:val="20"/>
              </w:rPr>
              <w:t>5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819DB" w:rsidRPr="005E2D97" w:rsidRDefault="006819DB" w:rsidP="00477A58">
            <w:pPr>
              <w:pStyle w:val="Information"/>
              <w:ind w:left="0"/>
              <w:jc w:val="center"/>
            </w:pPr>
          </w:p>
        </w:tc>
      </w:tr>
      <w:tr w:rsidR="006819DB" w:rsidRPr="005E2D97" w:rsidTr="00477A58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819DB" w:rsidRPr="00E114C9" w:rsidRDefault="006819DB" w:rsidP="00477A58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bookmarkStart w:id="1" w:name="_Toc496726522"/>
            <w:r>
              <w:rPr>
                <w:b/>
                <w:sz w:val="20"/>
              </w:rPr>
              <w:t>Projet Portail</w:t>
            </w:r>
            <w:bookmarkEnd w:id="1"/>
          </w:p>
        </w:tc>
      </w:tr>
      <w:tr w:rsidR="006819DB" w:rsidRPr="005E2D97" w:rsidTr="00477A58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6819DB" w:rsidRPr="00072F08" w:rsidRDefault="006819DB" w:rsidP="00477A58">
            <w:pPr>
              <w:pStyle w:val="Titre3"/>
              <w:spacing w:before="0" w:after="0"/>
              <w:ind w:left="0"/>
              <w:rPr>
                <w:sz w:val="32"/>
              </w:rPr>
            </w:pPr>
            <w:bookmarkStart w:id="2" w:name="_Toc496726523"/>
            <w:r>
              <w:rPr>
                <w:sz w:val="32"/>
              </w:rPr>
              <w:t>Perspective</w:t>
            </w:r>
            <w:bookmarkEnd w:id="2"/>
          </w:p>
        </w:tc>
      </w:tr>
      <w:tr w:rsidR="006819DB" w:rsidRPr="00A07DAB" w:rsidTr="00477A58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6819DB" w:rsidRDefault="006819DB" w:rsidP="00477A58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qu’Enseignant</w:t>
            </w:r>
          </w:p>
          <w:p w:rsidR="006819DB" w:rsidRDefault="006819DB" w:rsidP="00477A58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veux </w:t>
            </w:r>
            <w:r>
              <w:rPr>
                <w:sz w:val="22"/>
                <w:szCs w:val="22"/>
              </w:rPr>
              <w:tab/>
              <w:t>créer un</w:t>
            </w:r>
            <w:r w:rsidR="00C07D06">
              <w:rPr>
                <w:sz w:val="22"/>
                <w:szCs w:val="22"/>
              </w:rPr>
              <w:t xml:space="preserve"> employé de l’entreprise</w:t>
            </w:r>
          </w:p>
          <w:p w:rsidR="006819DB" w:rsidRDefault="006819DB" w:rsidP="00477A58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Afin de </w:t>
            </w:r>
            <w:r>
              <w:rPr>
                <w:sz w:val="22"/>
                <w:szCs w:val="22"/>
              </w:rPr>
              <w:tab/>
            </w:r>
            <w:r w:rsidR="000C474F">
              <w:rPr>
                <w:sz w:val="22"/>
                <w:szCs w:val="22"/>
              </w:rPr>
              <w:t>l’ajouter dans le système</w:t>
            </w:r>
            <w:r>
              <w:rPr>
                <w:sz w:val="22"/>
                <w:szCs w:val="22"/>
              </w:rPr>
              <w:t>.</w:t>
            </w:r>
          </w:p>
          <w:p w:rsidR="006819DB" w:rsidRDefault="006819DB" w:rsidP="00477A58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>
              <w:rPr>
                <w:sz w:val="22"/>
                <w:szCs w:val="22"/>
              </w:rPr>
              <w:tab/>
            </w:r>
            <w:r w:rsidRPr="00A814F9">
              <w:rPr>
                <w:sz w:val="22"/>
                <w:szCs w:val="22"/>
                <w:u w:val="single"/>
              </w:rPr>
              <w:t>Testé par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(Cas nominal) 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</w:t>
            </w:r>
            <w:r w:rsidR="00737335">
              <w:rPr>
                <w:sz w:val="22"/>
                <w:szCs w:val="22"/>
              </w:rPr>
              <w:t xml:space="preserve">saisis les informations de </w:t>
            </w:r>
            <w:r w:rsidR="00C07D06">
              <w:rPr>
                <w:sz w:val="22"/>
                <w:szCs w:val="22"/>
              </w:rPr>
              <w:t>l’employé de l’entreprise</w:t>
            </w:r>
            <w:r>
              <w:rPr>
                <w:sz w:val="22"/>
                <w:szCs w:val="22"/>
              </w:rPr>
              <w:tab/>
              <w:t>(XX)</w:t>
            </w:r>
          </w:p>
          <w:p w:rsidR="006819DB" w:rsidRDefault="00C07D06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L’employé de l’entreprise</w:t>
            </w:r>
            <w:r w:rsidR="00737335">
              <w:rPr>
                <w:sz w:val="22"/>
                <w:szCs w:val="22"/>
              </w:rPr>
              <w:t xml:space="preserve"> </w:t>
            </w:r>
            <w:r w:rsidR="000C474F">
              <w:rPr>
                <w:sz w:val="22"/>
                <w:szCs w:val="22"/>
              </w:rPr>
              <w:t>est ajouté au système</w:t>
            </w:r>
            <w:r w:rsidR="006819DB">
              <w:rPr>
                <w:sz w:val="22"/>
                <w:szCs w:val="22"/>
              </w:rPr>
              <w:tab/>
              <w:t>(XX)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6819DB" w:rsidRDefault="006819DB" w:rsidP="00477A58">
            <w:pPr>
              <w:pStyle w:val="Information"/>
              <w:tabs>
                <w:tab w:val="left" w:pos="966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(Cas alternatif)</w:t>
            </w:r>
          </w:p>
          <w:p w:rsidR="000C474F" w:rsidRDefault="000C474F" w:rsidP="000C474F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L’enseignant pe</w:t>
            </w:r>
            <w:r w:rsidR="00737335">
              <w:rPr>
                <w:sz w:val="22"/>
                <w:szCs w:val="22"/>
              </w:rPr>
              <w:t xml:space="preserve">ut consulter les informations de </w:t>
            </w:r>
            <w:r w:rsidR="00C07D06">
              <w:rPr>
                <w:sz w:val="22"/>
                <w:szCs w:val="22"/>
              </w:rPr>
              <w:t>l’employé de l’entreprise</w:t>
            </w:r>
            <w:r>
              <w:rPr>
                <w:sz w:val="22"/>
                <w:szCs w:val="22"/>
              </w:rPr>
              <w:tab/>
              <w:t>(XX)</w:t>
            </w:r>
          </w:p>
          <w:p w:rsidR="006819DB" w:rsidRDefault="006819DB" w:rsidP="000C474F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L’enseignant</w:t>
            </w:r>
            <w:r w:rsidR="000C474F">
              <w:rPr>
                <w:sz w:val="22"/>
                <w:szCs w:val="22"/>
              </w:rPr>
              <w:t xml:space="preserve"> peut modifier les</w:t>
            </w:r>
            <w:r w:rsidR="00737335">
              <w:rPr>
                <w:sz w:val="22"/>
                <w:szCs w:val="22"/>
              </w:rPr>
              <w:t xml:space="preserve"> informations de </w:t>
            </w:r>
            <w:r w:rsidR="00C07D06">
              <w:rPr>
                <w:sz w:val="22"/>
                <w:szCs w:val="22"/>
              </w:rPr>
              <w:t>l’employé de l’entreprise</w:t>
            </w:r>
            <w:r>
              <w:rPr>
                <w:sz w:val="22"/>
                <w:szCs w:val="22"/>
              </w:rPr>
              <w:tab/>
            </w:r>
            <w:r w:rsidR="000C474F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XX)</w:t>
            </w:r>
          </w:p>
          <w:p w:rsidR="000C474F" w:rsidRDefault="00C07D06" w:rsidP="000C474F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peur supprimer un employé d’entreprise </w:t>
            </w:r>
            <w:r w:rsidR="000C474F">
              <w:rPr>
                <w:sz w:val="22"/>
                <w:szCs w:val="22"/>
              </w:rPr>
              <w:t xml:space="preserve">si et seulement s’il </w:t>
            </w:r>
          </w:p>
          <w:p w:rsidR="000C474F" w:rsidRDefault="000C474F" w:rsidP="000C474F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n’est</w:t>
            </w:r>
            <w:proofErr w:type="gramEnd"/>
            <w:r>
              <w:rPr>
                <w:sz w:val="22"/>
                <w:szCs w:val="22"/>
              </w:rPr>
              <w:t xml:space="preserve"> associé à aucun stage</w:t>
            </w:r>
            <w:r>
              <w:rPr>
                <w:sz w:val="22"/>
                <w:szCs w:val="22"/>
              </w:rPr>
              <w:tab/>
              <w:t>(XX)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6819DB" w:rsidRDefault="006819DB" w:rsidP="00477A58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  <w:p w:rsidR="006819DB" w:rsidRPr="00BB3EA4" w:rsidRDefault="006819DB" w:rsidP="00477A58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6819DB" w:rsidRPr="005E2D97" w:rsidTr="00477A58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819DB" w:rsidRPr="005E2D97" w:rsidRDefault="006819DB" w:rsidP="00477A58">
            <w:pPr>
              <w:pStyle w:val="Titre3"/>
              <w:spacing w:before="0" w:after="0"/>
              <w:ind w:left="0"/>
            </w:pPr>
            <w:bookmarkStart w:id="3" w:name="_Toc496726524"/>
            <w:r>
              <w:rPr>
                <w:sz w:val="32"/>
              </w:rPr>
              <w:t>Suivi</w:t>
            </w:r>
            <w:bookmarkEnd w:id="3"/>
          </w:p>
        </w:tc>
      </w:tr>
      <w:tr w:rsidR="006819DB" w:rsidRPr="005E2D97" w:rsidTr="00477A58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819DB" w:rsidRDefault="006819DB" w:rsidP="00477A58">
            <w:pPr>
              <w:spacing w:before="120"/>
              <w:jc w:val="both"/>
            </w:pPr>
            <w:r>
              <w:t>Responsable : Hans Darmstadt-Bélanger</w:t>
            </w:r>
          </w:p>
          <w:p w:rsidR="006819DB" w:rsidRDefault="000C474F" w:rsidP="00477A58">
            <w:pPr>
              <w:spacing w:before="120"/>
              <w:jc w:val="both"/>
            </w:pPr>
            <w:r>
              <w:t>Date de création : 2017-</w:t>
            </w:r>
            <w:r w:rsidR="00737335">
              <w:t>11-06</w:t>
            </w:r>
            <w:bookmarkStart w:id="4" w:name="_GoBack"/>
            <w:bookmarkEnd w:id="4"/>
          </w:p>
          <w:p w:rsidR="006819DB" w:rsidRDefault="006819DB" w:rsidP="00477A58">
            <w:pPr>
              <w:spacing w:before="120"/>
              <w:jc w:val="both"/>
            </w:pPr>
            <w:r>
              <w:t>Estimation : 0 h</w:t>
            </w:r>
          </w:p>
          <w:p w:rsidR="006819DB" w:rsidRDefault="006819DB" w:rsidP="00477A58">
            <w:pPr>
              <w:spacing w:before="120"/>
              <w:jc w:val="both"/>
            </w:pPr>
          </w:p>
          <w:p w:rsidR="006819DB" w:rsidRPr="005E2D97" w:rsidRDefault="006819DB" w:rsidP="00477A58">
            <w:pPr>
              <w:spacing w:before="120"/>
              <w:jc w:val="both"/>
            </w:pPr>
            <w:r>
              <w:t>Test d’utilisabilité : AAAA-MM-JJ</w:t>
            </w:r>
          </w:p>
        </w:tc>
      </w:tr>
      <w:tr w:rsidR="006819DB" w:rsidRPr="005E2D97" w:rsidTr="00477A58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819DB" w:rsidRPr="005E2D97" w:rsidRDefault="006819DB" w:rsidP="00477A58">
            <w:pPr>
              <w:pStyle w:val="Titre3"/>
              <w:spacing w:before="0" w:after="0"/>
              <w:ind w:left="0"/>
            </w:pPr>
            <w:bookmarkStart w:id="5" w:name="_Toc496726525"/>
            <w:r>
              <w:rPr>
                <w:sz w:val="32"/>
              </w:rPr>
              <w:t>Commentaires</w:t>
            </w:r>
            <w:bookmarkEnd w:id="5"/>
          </w:p>
        </w:tc>
      </w:tr>
      <w:tr w:rsidR="006819DB" w:rsidRPr="005E2D97" w:rsidTr="00477A58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819DB" w:rsidRPr="005E2D97" w:rsidRDefault="006819DB" w:rsidP="00477A58">
            <w:pPr>
              <w:spacing w:before="120"/>
              <w:jc w:val="both"/>
            </w:pPr>
            <w:r>
              <w:t>Recopier ICI les commentaires du représentant du client</w:t>
            </w:r>
          </w:p>
          <w:p w:rsidR="006819DB" w:rsidRPr="005E2D97" w:rsidRDefault="006819DB" w:rsidP="00477A58">
            <w:pPr>
              <w:spacing w:before="120"/>
              <w:jc w:val="both"/>
            </w:pPr>
          </w:p>
        </w:tc>
      </w:tr>
    </w:tbl>
    <w:p w:rsidR="005F0B2B" w:rsidRPr="006819DB" w:rsidRDefault="005F0B2B" w:rsidP="006819DB"/>
    <w:sectPr w:rsidR="005F0B2B" w:rsidRPr="006819D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958" w:rsidRDefault="001A4958">
      <w:r>
        <w:separator/>
      </w:r>
    </w:p>
  </w:endnote>
  <w:endnote w:type="continuationSeparator" w:id="0">
    <w:p w:rsidR="001A4958" w:rsidRDefault="001A4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958" w:rsidRDefault="001A4958">
      <w:r>
        <w:separator/>
      </w:r>
    </w:p>
  </w:footnote>
  <w:footnote w:type="continuationSeparator" w:id="0">
    <w:p w:rsidR="001A4958" w:rsidRDefault="001A4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26922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474F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4958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217"/>
    <w:rsid w:val="001F34C0"/>
    <w:rsid w:val="001F48C3"/>
    <w:rsid w:val="001F4CC2"/>
    <w:rsid w:val="001F7B58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64F1B"/>
    <w:rsid w:val="002727BC"/>
    <w:rsid w:val="0028098C"/>
    <w:rsid w:val="00286AEA"/>
    <w:rsid w:val="00296577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593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86EB2"/>
    <w:rsid w:val="0049364B"/>
    <w:rsid w:val="004A0C9A"/>
    <w:rsid w:val="004A1C52"/>
    <w:rsid w:val="004A2B59"/>
    <w:rsid w:val="004A6C97"/>
    <w:rsid w:val="004A7426"/>
    <w:rsid w:val="004B15C2"/>
    <w:rsid w:val="004B5011"/>
    <w:rsid w:val="004B79EF"/>
    <w:rsid w:val="004C0D62"/>
    <w:rsid w:val="004C0E2B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13F2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3482"/>
    <w:rsid w:val="005E6682"/>
    <w:rsid w:val="005E6743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9DB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53A5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37335"/>
    <w:rsid w:val="00743A10"/>
    <w:rsid w:val="00744338"/>
    <w:rsid w:val="00744F95"/>
    <w:rsid w:val="00752034"/>
    <w:rsid w:val="007551D4"/>
    <w:rsid w:val="00757B9F"/>
    <w:rsid w:val="00762950"/>
    <w:rsid w:val="0076654E"/>
    <w:rsid w:val="00772626"/>
    <w:rsid w:val="00774DA7"/>
    <w:rsid w:val="0078320F"/>
    <w:rsid w:val="007878D0"/>
    <w:rsid w:val="00787AD6"/>
    <w:rsid w:val="00787F34"/>
    <w:rsid w:val="0079058B"/>
    <w:rsid w:val="00791007"/>
    <w:rsid w:val="007915CD"/>
    <w:rsid w:val="0079199E"/>
    <w:rsid w:val="00791ED5"/>
    <w:rsid w:val="0079253C"/>
    <w:rsid w:val="0079596D"/>
    <w:rsid w:val="00796434"/>
    <w:rsid w:val="007A0E6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A4BF4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229D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9095A"/>
    <w:rsid w:val="009A037D"/>
    <w:rsid w:val="009A0F77"/>
    <w:rsid w:val="009B0E58"/>
    <w:rsid w:val="009B4453"/>
    <w:rsid w:val="009B46EA"/>
    <w:rsid w:val="009C566B"/>
    <w:rsid w:val="009D3DC1"/>
    <w:rsid w:val="009D45B0"/>
    <w:rsid w:val="009D59F3"/>
    <w:rsid w:val="009D77D3"/>
    <w:rsid w:val="009E01DD"/>
    <w:rsid w:val="009E1BC7"/>
    <w:rsid w:val="009E5DAA"/>
    <w:rsid w:val="009F5725"/>
    <w:rsid w:val="009F5CC8"/>
    <w:rsid w:val="00A02C4C"/>
    <w:rsid w:val="00A07DAB"/>
    <w:rsid w:val="00A154CD"/>
    <w:rsid w:val="00A21996"/>
    <w:rsid w:val="00A233BB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6C6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22C3"/>
    <w:rsid w:val="00BA51CF"/>
    <w:rsid w:val="00BB07CF"/>
    <w:rsid w:val="00BB29D4"/>
    <w:rsid w:val="00BB3EA4"/>
    <w:rsid w:val="00BB4C3A"/>
    <w:rsid w:val="00BB6261"/>
    <w:rsid w:val="00BC2593"/>
    <w:rsid w:val="00BC7331"/>
    <w:rsid w:val="00BD153F"/>
    <w:rsid w:val="00BD3357"/>
    <w:rsid w:val="00BD6C15"/>
    <w:rsid w:val="00BD7177"/>
    <w:rsid w:val="00BF47B1"/>
    <w:rsid w:val="00BF4BA8"/>
    <w:rsid w:val="00BF5D44"/>
    <w:rsid w:val="00C07D06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A76BB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695C"/>
    <w:rsid w:val="00D87824"/>
    <w:rsid w:val="00D9570A"/>
    <w:rsid w:val="00DA3637"/>
    <w:rsid w:val="00DA3CAC"/>
    <w:rsid w:val="00DB2232"/>
    <w:rsid w:val="00DB5E11"/>
    <w:rsid w:val="00DC0E69"/>
    <w:rsid w:val="00DC3FA5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06C5E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459E9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E5EEF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67B9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699115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qFormat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D1802-16C4-468D-8A05-4017487AA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5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Hans Darmstadt-Belanger</cp:lastModifiedBy>
  <cp:revision>4</cp:revision>
  <cp:lastPrinted>2012-10-30T17:39:00Z</cp:lastPrinted>
  <dcterms:created xsi:type="dcterms:W3CDTF">2017-11-06T16:50:00Z</dcterms:created>
  <dcterms:modified xsi:type="dcterms:W3CDTF">2017-11-06T17:18:00Z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