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098" w:type="dxa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CellMar>
          <w:top w:w="85" w:type="dxa"/>
          <w:left w:w="113" w:type="dxa"/>
          <w:bottom w:w="85" w:type="dxa"/>
          <w:right w:w="113" w:type="dxa"/>
        </w:tblCellMar>
        <w:tblLook w:val="0000" w:firstRow="0" w:lastRow="0" w:firstColumn="0" w:lastColumn="0" w:noHBand="0" w:noVBand="0"/>
      </w:tblPr>
      <w:tblGrid>
        <w:gridCol w:w="8296"/>
        <w:gridCol w:w="2802"/>
      </w:tblGrid>
      <w:tr w:rsidR="006819DB" w:rsidRPr="005E2D97" w:rsidTr="00477A58">
        <w:trPr>
          <w:trHeight w:val="905"/>
          <w:jc w:val="center"/>
        </w:trPr>
        <w:tc>
          <w:tcPr>
            <w:tcW w:w="8296" w:type="dxa"/>
            <w:tcBorders>
              <w:right w:val="single" w:sz="4" w:space="0" w:color="C0C0C0"/>
            </w:tcBorders>
          </w:tcPr>
          <w:p w:rsidR="006819DB" w:rsidRPr="006E53A5" w:rsidRDefault="006819DB" w:rsidP="00477A58">
            <w:pPr>
              <w:pStyle w:val="Titre1"/>
              <w:spacing w:before="0"/>
              <w:ind w:left="34"/>
              <w:rPr>
                <w:noProof/>
                <w:w w:val="95"/>
                <w:sz w:val="44"/>
                <w:szCs w:val="56"/>
              </w:rPr>
            </w:pPr>
            <w:bookmarkStart w:id="0" w:name="_Toc496726521"/>
            <w:bookmarkStart w:id="1" w:name="_GoBack"/>
            <w:r w:rsidRPr="006E53A5">
              <w:rPr>
                <w:noProof/>
                <w:sz w:val="44"/>
                <w:szCs w:val="56"/>
                <w:lang w:eastAsia="fr-CA"/>
              </w:rPr>
              <w:drawing>
                <wp:anchor distT="0" distB="0" distL="114300" distR="114300" simplePos="0" relativeHeight="251659264" behindDoc="0" locked="0" layoutInCell="1" allowOverlap="1" wp14:anchorId="3C132589" wp14:editId="4593C951">
                  <wp:simplePos x="0" y="0"/>
                  <wp:positionH relativeFrom="column">
                    <wp:posOffset>5166995</wp:posOffset>
                  </wp:positionH>
                  <wp:positionV relativeFrom="paragraph">
                    <wp:posOffset>-49530</wp:posOffset>
                  </wp:positionV>
                  <wp:extent cx="1787525" cy="690245"/>
                  <wp:effectExtent l="19050" t="19050" r="22225" b="14605"/>
                  <wp:wrapNone/>
                  <wp:docPr id="14" name="Image 14" descr="dicj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" descr="dicj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7525" cy="690245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C474F">
              <w:rPr>
                <w:noProof/>
                <w:sz w:val="44"/>
                <w:szCs w:val="56"/>
                <w:lang w:eastAsia="fr-CA"/>
              </w:rPr>
              <w:t>Écran de gestion des stagiaires</w:t>
            </w:r>
            <w:r w:rsidRPr="006E53A5">
              <w:rPr>
                <w:noProof/>
                <w:sz w:val="44"/>
                <w:szCs w:val="56"/>
                <w:lang w:eastAsia="fr-CA"/>
              </w:rPr>
              <w:t>.</w:t>
            </w:r>
            <w:bookmarkEnd w:id="0"/>
          </w:p>
          <w:bookmarkEnd w:id="1"/>
          <w:p w:rsidR="006819DB" w:rsidRPr="005F0B2B" w:rsidRDefault="006819DB" w:rsidP="00477A58">
            <w:pPr>
              <w:rPr>
                <w:b/>
              </w:rPr>
            </w:pPr>
            <w:r>
              <w:rPr>
                <w:b/>
                <w:sz w:val="20"/>
              </w:rPr>
              <w:t xml:space="preserve">  Récit utilisateur P03-US0</w:t>
            </w:r>
            <w:r w:rsidR="000C474F">
              <w:rPr>
                <w:b/>
                <w:sz w:val="20"/>
              </w:rPr>
              <w:t>3</w:t>
            </w:r>
          </w:p>
        </w:tc>
        <w:tc>
          <w:tcPr>
            <w:tcW w:w="2802" w:type="dxa"/>
            <w:tcBorders>
              <w:left w:val="single" w:sz="4" w:space="0" w:color="C0C0C0"/>
            </w:tcBorders>
            <w:vAlign w:val="center"/>
          </w:tcPr>
          <w:p w:rsidR="006819DB" w:rsidRPr="005E2D97" w:rsidRDefault="006819DB" w:rsidP="00477A58">
            <w:pPr>
              <w:pStyle w:val="Information"/>
              <w:ind w:left="0"/>
              <w:jc w:val="center"/>
            </w:pPr>
          </w:p>
        </w:tc>
      </w:tr>
      <w:tr w:rsidR="006819DB" w:rsidRPr="005E2D97" w:rsidTr="00477A58">
        <w:trPr>
          <w:trHeight w:val="225"/>
          <w:jc w:val="center"/>
        </w:trPr>
        <w:tc>
          <w:tcPr>
            <w:tcW w:w="11098" w:type="dxa"/>
            <w:gridSpan w:val="2"/>
            <w:tcBorders>
              <w:bottom w:val="single" w:sz="4" w:space="0" w:color="C0C0C0"/>
            </w:tcBorders>
            <w:vAlign w:val="center"/>
          </w:tcPr>
          <w:p w:rsidR="006819DB" w:rsidRPr="00E114C9" w:rsidRDefault="006819DB" w:rsidP="00477A58">
            <w:pPr>
              <w:pStyle w:val="Titre3"/>
              <w:spacing w:before="0" w:after="0"/>
              <w:ind w:left="0"/>
              <w:rPr>
                <w:b/>
              </w:rPr>
            </w:pPr>
            <w:r>
              <w:rPr>
                <w:b/>
                <w:sz w:val="20"/>
              </w:rPr>
              <w:t xml:space="preserve">  </w:t>
            </w:r>
            <w:bookmarkStart w:id="2" w:name="_Toc496726522"/>
            <w:r>
              <w:rPr>
                <w:b/>
                <w:sz w:val="20"/>
              </w:rPr>
              <w:t>Projet Portail</w:t>
            </w:r>
            <w:bookmarkEnd w:id="2"/>
          </w:p>
        </w:tc>
      </w:tr>
      <w:tr w:rsidR="006819DB" w:rsidRPr="005E2D97" w:rsidTr="00477A58">
        <w:trPr>
          <w:trHeight w:val="245"/>
          <w:jc w:val="center"/>
        </w:trPr>
        <w:tc>
          <w:tcPr>
            <w:tcW w:w="11098" w:type="dxa"/>
            <w:gridSpan w:val="2"/>
            <w:tcBorders>
              <w:bottom w:val="single" w:sz="4" w:space="0" w:color="C0C0C0"/>
            </w:tcBorders>
            <w:shd w:val="clear" w:color="auto" w:fill="auto"/>
          </w:tcPr>
          <w:p w:rsidR="006819DB" w:rsidRPr="00072F08" w:rsidRDefault="006819DB" w:rsidP="00477A58">
            <w:pPr>
              <w:pStyle w:val="Titre3"/>
              <w:spacing w:before="0" w:after="0"/>
              <w:ind w:left="0"/>
              <w:rPr>
                <w:sz w:val="32"/>
              </w:rPr>
            </w:pPr>
            <w:bookmarkStart w:id="3" w:name="_Toc496726523"/>
            <w:r>
              <w:rPr>
                <w:sz w:val="32"/>
              </w:rPr>
              <w:t>Perspective</w:t>
            </w:r>
            <w:bookmarkEnd w:id="3"/>
          </w:p>
        </w:tc>
      </w:tr>
      <w:tr w:rsidR="006819DB" w:rsidRPr="00A07DAB" w:rsidTr="00477A58">
        <w:trPr>
          <w:trHeight w:val="245"/>
          <w:jc w:val="center"/>
        </w:trPr>
        <w:tc>
          <w:tcPr>
            <w:tcW w:w="11098" w:type="dxa"/>
            <w:gridSpan w:val="2"/>
            <w:tcBorders>
              <w:bottom w:val="single" w:sz="4" w:space="0" w:color="FDE9D9" w:themeColor="accent6" w:themeTint="33"/>
            </w:tcBorders>
            <w:shd w:val="clear" w:color="auto" w:fill="auto"/>
          </w:tcPr>
          <w:p w:rsidR="006819DB" w:rsidRDefault="006819DB" w:rsidP="00477A58">
            <w:pPr>
              <w:pStyle w:val="Information"/>
              <w:tabs>
                <w:tab w:val="left" w:pos="1440"/>
              </w:tabs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 tant qu’Enseignant</w:t>
            </w:r>
          </w:p>
          <w:p w:rsidR="006819DB" w:rsidRDefault="006819DB" w:rsidP="00477A58">
            <w:pPr>
              <w:pStyle w:val="Information"/>
              <w:tabs>
                <w:tab w:val="left" w:pos="1440"/>
              </w:tabs>
              <w:ind w:left="1440" w:hanging="141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Je veux </w:t>
            </w:r>
            <w:r>
              <w:rPr>
                <w:sz w:val="22"/>
                <w:szCs w:val="22"/>
              </w:rPr>
              <w:tab/>
              <w:t>créer un stag</w:t>
            </w:r>
            <w:r w:rsidR="000C474F">
              <w:rPr>
                <w:sz w:val="22"/>
                <w:szCs w:val="22"/>
              </w:rPr>
              <w:t>iaire</w:t>
            </w:r>
          </w:p>
          <w:p w:rsidR="006819DB" w:rsidRDefault="006819DB" w:rsidP="00477A58">
            <w:pPr>
              <w:pStyle w:val="Information"/>
              <w:tabs>
                <w:tab w:val="left" w:pos="1440"/>
              </w:tabs>
              <w:ind w:left="1440" w:hanging="141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Afin de </w:t>
            </w:r>
            <w:r>
              <w:rPr>
                <w:sz w:val="22"/>
                <w:szCs w:val="22"/>
              </w:rPr>
              <w:tab/>
            </w:r>
            <w:r w:rsidR="000C474F">
              <w:rPr>
                <w:sz w:val="22"/>
                <w:szCs w:val="22"/>
              </w:rPr>
              <w:t>l’ajouter dans le système</w:t>
            </w:r>
            <w:r>
              <w:rPr>
                <w:sz w:val="22"/>
                <w:szCs w:val="22"/>
              </w:rPr>
              <w:t>.</w:t>
            </w:r>
          </w:p>
          <w:p w:rsidR="006819DB" w:rsidRDefault="006819DB" w:rsidP="00477A58">
            <w:pPr>
              <w:pStyle w:val="Information"/>
              <w:tabs>
                <w:tab w:val="left" w:pos="1440"/>
              </w:tabs>
              <w:ind w:left="1440" w:hanging="1418"/>
              <w:rPr>
                <w:sz w:val="22"/>
                <w:szCs w:val="22"/>
              </w:rPr>
            </w:pPr>
          </w:p>
          <w:p w:rsidR="006819DB" w:rsidRDefault="006819DB" w:rsidP="00477A58">
            <w:pPr>
              <w:pStyle w:val="Information"/>
              <w:tabs>
                <w:tab w:val="center" w:pos="9661"/>
              </w:tabs>
              <w:ind w:left="22"/>
              <w:rPr>
                <w:sz w:val="22"/>
                <w:szCs w:val="22"/>
              </w:rPr>
            </w:pPr>
            <w:r w:rsidRPr="00A814F9">
              <w:rPr>
                <w:sz w:val="22"/>
                <w:szCs w:val="22"/>
                <w:u w:val="single"/>
              </w:rPr>
              <w:t>Critères d’acceptabilité</w:t>
            </w:r>
            <w:r>
              <w:rPr>
                <w:sz w:val="22"/>
                <w:szCs w:val="22"/>
              </w:rPr>
              <w:tab/>
            </w:r>
            <w:r w:rsidRPr="00A814F9">
              <w:rPr>
                <w:sz w:val="22"/>
                <w:szCs w:val="22"/>
                <w:u w:val="single"/>
              </w:rPr>
              <w:t>Testé par</w:t>
            </w:r>
          </w:p>
          <w:p w:rsidR="006819DB" w:rsidRDefault="006819DB" w:rsidP="00477A58">
            <w:pPr>
              <w:pStyle w:val="Information"/>
              <w:tabs>
                <w:tab w:val="center" w:pos="9661"/>
              </w:tabs>
              <w:ind w:left="30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(Cas nominal) </w:t>
            </w:r>
          </w:p>
          <w:p w:rsidR="006819DB" w:rsidRDefault="006819DB" w:rsidP="00477A58">
            <w:pPr>
              <w:pStyle w:val="Information"/>
              <w:tabs>
                <w:tab w:val="center" w:pos="9661"/>
              </w:tabs>
              <w:ind w:left="30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L’enseignant </w:t>
            </w:r>
            <w:r w:rsidR="000C474F">
              <w:rPr>
                <w:sz w:val="22"/>
                <w:szCs w:val="22"/>
              </w:rPr>
              <w:t>saisis les informations du stagiaire</w:t>
            </w:r>
            <w:r>
              <w:rPr>
                <w:sz w:val="22"/>
                <w:szCs w:val="22"/>
              </w:rPr>
              <w:tab/>
              <w:t>(XX)</w:t>
            </w:r>
          </w:p>
          <w:p w:rsidR="006819DB" w:rsidRDefault="000C474F" w:rsidP="00477A58">
            <w:pPr>
              <w:pStyle w:val="Information"/>
              <w:tabs>
                <w:tab w:val="center" w:pos="9661"/>
              </w:tabs>
              <w:ind w:left="30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 stagiaire est ajouté au système</w:t>
            </w:r>
            <w:r w:rsidR="006819DB">
              <w:rPr>
                <w:sz w:val="22"/>
                <w:szCs w:val="22"/>
              </w:rPr>
              <w:tab/>
              <w:t>(XX)</w:t>
            </w:r>
          </w:p>
          <w:p w:rsidR="006819DB" w:rsidRDefault="006819DB" w:rsidP="00477A58">
            <w:pPr>
              <w:pStyle w:val="Information"/>
              <w:tabs>
                <w:tab w:val="center" w:pos="9661"/>
              </w:tabs>
              <w:ind w:left="306"/>
              <w:rPr>
                <w:sz w:val="22"/>
                <w:szCs w:val="22"/>
              </w:rPr>
            </w:pPr>
          </w:p>
          <w:p w:rsidR="006819DB" w:rsidRDefault="006819DB" w:rsidP="00477A58">
            <w:pPr>
              <w:pStyle w:val="Information"/>
              <w:tabs>
                <w:tab w:val="left" w:pos="9661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(Cas alternatif)</w:t>
            </w:r>
          </w:p>
          <w:p w:rsidR="000C474F" w:rsidRDefault="000C474F" w:rsidP="000C474F">
            <w:pPr>
              <w:pStyle w:val="Information"/>
              <w:tabs>
                <w:tab w:val="center" w:pos="9661"/>
              </w:tabs>
              <w:ind w:left="30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L’enseignant peut consulter les informations du stagiaire</w:t>
            </w:r>
            <w:r>
              <w:rPr>
                <w:sz w:val="22"/>
                <w:szCs w:val="22"/>
              </w:rPr>
              <w:tab/>
              <w:t>(XX)</w:t>
            </w:r>
          </w:p>
          <w:p w:rsidR="006819DB" w:rsidRDefault="006819DB" w:rsidP="000C474F">
            <w:pPr>
              <w:pStyle w:val="Information"/>
              <w:tabs>
                <w:tab w:val="center" w:pos="9661"/>
              </w:tabs>
              <w:ind w:left="30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L’enseignant</w:t>
            </w:r>
            <w:r w:rsidR="000C474F">
              <w:rPr>
                <w:sz w:val="22"/>
                <w:szCs w:val="22"/>
              </w:rPr>
              <w:t xml:space="preserve"> peut modifier les informations du stagiaire</w:t>
            </w:r>
            <w:r>
              <w:rPr>
                <w:sz w:val="22"/>
                <w:szCs w:val="22"/>
              </w:rPr>
              <w:tab/>
            </w:r>
            <w:r w:rsidR="000C474F">
              <w:rPr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>XX)</w:t>
            </w:r>
          </w:p>
          <w:p w:rsidR="000C474F" w:rsidRDefault="000C474F" w:rsidP="000C474F">
            <w:pPr>
              <w:pStyle w:val="Information"/>
              <w:tabs>
                <w:tab w:val="center" w:pos="9661"/>
              </w:tabs>
              <w:ind w:left="30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L’enseignant peur supprimer un stagiaire si et seulement s’il </w:t>
            </w:r>
          </w:p>
          <w:p w:rsidR="000C474F" w:rsidRDefault="000C474F" w:rsidP="000C474F">
            <w:pPr>
              <w:pStyle w:val="Information"/>
              <w:tabs>
                <w:tab w:val="center" w:pos="9661"/>
              </w:tabs>
              <w:ind w:left="306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n’est</w:t>
            </w:r>
            <w:proofErr w:type="gramEnd"/>
            <w:r>
              <w:rPr>
                <w:sz w:val="22"/>
                <w:szCs w:val="22"/>
              </w:rPr>
              <w:t xml:space="preserve"> associé à aucun stage</w:t>
            </w:r>
            <w:r>
              <w:rPr>
                <w:sz w:val="22"/>
                <w:szCs w:val="22"/>
              </w:rPr>
              <w:tab/>
              <w:t>(XX)</w:t>
            </w:r>
          </w:p>
          <w:p w:rsidR="006819DB" w:rsidRDefault="006819DB" w:rsidP="00477A58">
            <w:pPr>
              <w:pStyle w:val="Information"/>
              <w:tabs>
                <w:tab w:val="center" w:pos="9661"/>
              </w:tabs>
              <w:ind w:left="306"/>
              <w:rPr>
                <w:sz w:val="22"/>
                <w:szCs w:val="22"/>
              </w:rPr>
            </w:pPr>
          </w:p>
          <w:p w:rsidR="006819DB" w:rsidRDefault="006819DB" w:rsidP="00477A58">
            <w:pPr>
              <w:pStyle w:val="Information"/>
              <w:tabs>
                <w:tab w:val="left" w:pos="1440"/>
              </w:tabs>
              <w:ind w:left="0"/>
              <w:rPr>
                <w:sz w:val="22"/>
                <w:szCs w:val="22"/>
              </w:rPr>
            </w:pPr>
          </w:p>
          <w:p w:rsidR="006819DB" w:rsidRPr="00BB3EA4" w:rsidRDefault="006819DB" w:rsidP="00477A58">
            <w:pPr>
              <w:pStyle w:val="Information"/>
              <w:tabs>
                <w:tab w:val="left" w:pos="1440"/>
              </w:tabs>
              <w:ind w:left="0"/>
              <w:rPr>
                <w:sz w:val="22"/>
                <w:szCs w:val="22"/>
              </w:rPr>
            </w:pPr>
          </w:p>
        </w:tc>
      </w:tr>
      <w:tr w:rsidR="006819DB" w:rsidRPr="005E2D97" w:rsidTr="00477A58">
        <w:trPr>
          <w:trHeight w:val="20"/>
          <w:jc w:val="center"/>
        </w:trPr>
        <w:tc>
          <w:tcPr>
            <w:tcW w:w="11098" w:type="dxa"/>
            <w:gridSpan w:val="2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</w:tcPr>
          <w:p w:rsidR="006819DB" w:rsidRPr="005E2D97" w:rsidRDefault="006819DB" w:rsidP="00477A58">
            <w:pPr>
              <w:pStyle w:val="Titre3"/>
              <w:spacing w:before="0" w:after="0"/>
              <w:ind w:left="0"/>
            </w:pPr>
            <w:bookmarkStart w:id="4" w:name="_Toc496726524"/>
            <w:r>
              <w:rPr>
                <w:sz w:val="32"/>
              </w:rPr>
              <w:t>Suivi</w:t>
            </w:r>
            <w:bookmarkEnd w:id="4"/>
          </w:p>
        </w:tc>
      </w:tr>
      <w:tr w:rsidR="006819DB" w:rsidRPr="005E2D97" w:rsidTr="00477A58">
        <w:trPr>
          <w:trHeight w:val="1475"/>
          <w:jc w:val="center"/>
        </w:trPr>
        <w:tc>
          <w:tcPr>
            <w:tcW w:w="11098" w:type="dxa"/>
            <w:gridSpan w:val="2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</w:tcPr>
          <w:p w:rsidR="006819DB" w:rsidRDefault="006819DB" w:rsidP="00477A58">
            <w:pPr>
              <w:spacing w:before="120"/>
              <w:jc w:val="both"/>
            </w:pPr>
            <w:r>
              <w:t>Responsable : Hans Darmstadt-Bélanger</w:t>
            </w:r>
          </w:p>
          <w:p w:rsidR="006819DB" w:rsidRDefault="000C474F" w:rsidP="00477A58">
            <w:pPr>
              <w:spacing w:before="120"/>
              <w:jc w:val="both"/>
            </w:pPr>
            <w:r>
              <w:t>Date de création : 2017-10-26</w:t>
            </w:r>
          </w:p>
          <w:p w:rsidR="006819DB" w:rsidRDefault="006819DB" w:rsidP="00477A58">
            <w:pPr>
              <w:spacing w:before="120"/>
              <w:jc w:val="both"/>
            </w:pPr>
            <w:r>
              <w:t>Estimation : 0 h</w:t>
            </w:r>
          </w:p>
          <w:p w:rsidR="006819DB" w:rsidRDefault="006819DB" w:rsidP="00477A58">
            <w:pPr>
              <w:spacing w:before="120"/>
              <w:jc w:val="both"/>
            </w:pPr>
          </w:p>
          <w:p w:rsidR="006819DB" w:rsidRPr="005E2D97" w:rsidRDefault="006819DB" w:rsidP="00477A58">
            <w:pPr>
              <w:spacing w:before="120"/>
              <w:jc w:val="both"/>
            </w:pPr>
            <w:r>
              <w:t>Test d’utilisabilité : AAAA-MM-JJ</w:t>
            </w:r>
          </w:p>
        </w:tc>
      </w:tr>
      <w:tr w:rsidR="006819DB" w:rsidRPr="005E2D97" w:rsidTr="00477A58">
        <w:trPr>
          <w:trHeight w:val="20"/>
          <w:jc w:val="center"/>
        </w:trPr>
        <w:tc>
          <w:tcPr>
            <w:tcW w:w="11098" w:type="dxa"/>
            <w:gridSpan w:val="2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</w:tcPr>
          <w:p w:rsidR="006819DB" w:rsidRPr="005E2D97" w:rsidRDefault="006819DB" w:rsidP="00477A58">
            <w:pPr>
              <w:pStyle w:val="Titre3"/>
              <w:spacing w:before="0" w:after="0"/>
              <w:ind w:left="0"/>
            </w:pPr>
            <w:bookmarkStart w:id="5" w:name="_Toc496726525"/>
            <w:r>
              <w:rPr>
                <w:sz w:val="32"/>
              </w:rPr>
              <w:t>Commentaires</w:t>
            </w:r>
            <w:bookmarkEnd w:id="5"/>
          </w:p>
        </w:tc>
      </w:tr>
      <w:tr w:rsidR="006819DB" w:rsidRPr="005E2D97" w:rsidTr="00477A58">
        <w:trPr>
          <w:trHeight w:val="1475"/>
          <w:jc w:val="center"/>
        </w:trPr>
        <w:tc>
          <w:tcPr>
            <w:tcW w:w="11098" w:type="dxa"/>
            <w:gridSpan w:val="2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</w:tcPr>
          <w:p w:rsidR="006819DB" w:rsidRPr="005E2D97" w:rsidRDefault="006819DB" w:rsidP="00477A58">
            <w:pPr>
              <w:spacing w:before="120"/>
              <w:jc w:val="both"/>
            </w:pPr>
            <w:r>
              <w:t>Recopier ICI les commentaires du représentant du client</w:t>
            </w:r>
          </w:p>
          <w:p w:rsidR="006819DB" w:rsidRPr="005E2D97" w:rsidRDefault="006819DB" w:rsidP="00477A58">
            <w:pPr>
              <w:spacing w:before="120"/>
              <w:jc w:val="both"/>
            </w:pPr>
          </w:p>
        </w:tc>
      </w:tr>
    </w:tbl>
    <w:p w:rsidR="005F0B2B" w:rsidRPr="006819DB" w:rsidRDefault="005F0B2B" w:rsidP="006819DB"/>
    <w:sectPr w:rsidR="005F0B2B" w:rsidRPr="006819DB" w:rsidSect="00AC1822">
      <w:headerReference w:type="even" r:id="rId9"/>
      <w:headerReference w:type="default" r:id="rId10"/>
      <w:headerReference w:type="first" r:id="rId11"/>
      <w:pgSz w:w="12240" w:h="15840" w:code="1"/>
      <w:pgMar w:top="720" w:right="720" w:bottom="731" w:left="720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0F28" w:rsidRDefault="00400F28">
      <w:r>
        <w:separator/>
      </w:r>
    </w:p>
  </w:endnote>
  <w:endnote w:type="continuationSeparator" w:id="0">
    <w:p w:rsidR="00400F28" w:rsidRDefault="00400F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0F28" w:rsidRDefault="00400F28">
      <w:r>
        <w:separator/>
      </w:r>
    </w:p>
  </w:footnote>
  <w:footnote w:type="continuationSeparator" w:id="0">
    <w:p w:rsidR="00400F28" w:rsidRDefault="00400F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6C15" w:rsidRDefault="00BD6C15">
    <w:pPr>
      <w:pStyle w:val="En-tte"/>
    </w:pPr>
    <w:r>
      <w:t>[Tapez un texte]</w:t>
    </w:r>
  </w:p>
  <w:p w:rsidR="00A632A9" w:rsidRDefault="00A632A9" w:rsidP="00C876E7">
    <w:pPr>
      <w:ind w:right="360"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6C15" w:rsidRDefault="00BD6C15">
    <w:pPr>
      <w:pStyle w:val="En-tte"/>
    </w:pPr>
    <w:r>
      <w:t>[Tapez un texte]</w:t>
    </w:r>
  </w:p>
  <w:p w:rsidR="00A632A9" w:rsidRDefault="00A632A9" w:rsidP="002509B2">
    <w:pPr>
      <w:ind w:right="360"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32A9" w:rsidRDefault="00681BBC" w:rsidP="00462A64">
    <w:pPr>
      <w:tabs>
        <w:tab w:val="left" w:pos="8730"/>
      </w:tabs>
    </w:pPr>
    <w:r>
      <w:rPr>
        <w:noProof/>
        <w:lang w:eastAsia="fr-CA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106680</wp:posOffset>
              </wp:positionH>
              <wp:positionV relativeFrom="paragraph">
                <wp:posOffset>461010</wp:posOffset>
              </wp:positionV>
              <wp:extent cx="5103495" cy="697865"/>
              <wp:effectExtent l="1905" t="3810" r="0" b="3175"/>
              <wp:wrapNone/>
              <wp:docPr id="1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03495" cy="697865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E89B00">
                              <a:gamma/>
                              <a:tint val="0"/>
                              <a:invGamma/>
                            </a:srgbClr>
                          </a:gs>
                          <a:gs pos="100000">
                            <a:srgbClr val="E89B00"/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DFAC387" id="Rectangle 3" o:spid="_x0000_s1026" style="position:absolute;margin-left:8.4pt;margin-top:36.3pt;width:401.85pt;height:54.9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" stroked="f">
              <v:fill color2="#e89b00" rotate="t" angle="90" focus="100%" type="gradient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B12F6"/>
    <w:multiLevelType w:val="hybridMultilevel"/>
    <w:tmpl w:val="35A2E0E8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0546C4F"/>
    <w:multiLevelType w:val="hybridMultilevel"/>
    <w:tmpl w:val="78C21272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270C13A">
      <w:start w:val="1"/>
      <w:numFmt w:val="bullet"/>
      <w:lvlText w:val="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2C6943"/>
    <w:multiLevelType w:val="hybridMultilevel"/>
    <w:tmpl w:val="051C4810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34649AC"/>
    <w:multiLevelType w:val="hybridMultilevel"/>
    <w:tmpl w:val="1906522E"/>
    <w:lvl w:ilvl="0" w:tplc="0C0C0001">
      <w:start w:val="1"/>
      <w:numFmt w:val="bullet"/>
      <w:lvlText w:val=""/>
      <w:lvlJc w:val="left"/>
      <w:pPr>
        <w:ind w:left="723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4" w15:restartNumberingAfterBreak="0">
    <w:nsid w:val="3F5322F9"/>
    <w:multiLevelType w:val="hybridMultilevel"/>
    <w:tmpl w:val="BC06A4D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C1681B"/>
    <w:multiLevelType w:val="hybridMultilevel"/>
    <w:tmpl w:val="6178D650"/>
    <w:lvl w:ilvl="0" w:tplc="8B64FFE6">
      <w:start w:val="1"/>
      <w:numFmt w:val="bullet"/>
      <w:pStyle w:val="monstyle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9B204E"/>
    <w:multiLevelType w:val="hybridMultilevel"/>
    <w:tmpl w:val="F216D48C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DD64A87"/>
    <w:multiLevelType w:val="hybridMultilevel"/>
    <w:tmpl w:val="A6467F0C"/>
    <w:lvl w:ilvl="0" w:tplc="0C0C0001">
      <w:start w:val="1"/>
      <w:numFmt w:val="bullet"/>
      <w:lvlText w:val=""/>
      <w:lvlJc w:val="left"/>
      <w:pPr>
        <w:ind w:left="742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62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82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02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22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42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62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82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02" w:hanging="360"/>
      </w:pPr>
      <w:rPr>
        <w:rFonts w:ascii="Wingdings" w:hAnsi="Wingdings" w:hint="default"/>
      </w:rPr>
    </w:lvl>
  </w:abstractNum>
  <w:abstractNum w:abstractNumId="8" w15:restartNumberingAfterBreak="0">
    <w:nsid w:val="5FA34B48"/>
    <w:multiLevelType w:val="singleLevel"/>
    <w:tmpl w:val="0C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DE42496"/>
    <w:multiLevelType w:val="hybridMultilevel"/>
    <w:tmpl w:val="AF52581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9"/>
  </w:num>
  <w:num w:numId="6">
    <w:abstractNumId w:val="3"/>
  </w:num>
  <w:num w:numId="7">
    <w:abstractNumId w:val="0"/>
  </w:num>
  <w:num w:numId="8">
    <w:abstractNumId w:val="6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evenAndOddHeader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697C"/>
    <w:rsid w:val="000004E8"/>
    <w:rsid w:val="00005E88"/>
    <w:rsid w:val="00011E6A"/>
    <w:rsid w:val="00013E96"/>
    <w:rsid w:val="00022755"/>
    <w:rsid w:val="00026922"/>
    <w:rsid w:val="00030AB4"/>
    <w:rsid w:val="000335BC"/>
    <w:rsid w:val="000567EA"/>
    <w:rsid w:val="00056B0B"/>
    <w:rsid w:val="00060B5E"/>
    <w:rsid w:val="00060B7B"/>
    <w:rsid w:val="00062D54"/>
    <w:rsid w:val="000648E5"/>
    <w:rsid w:val="00065EFF"/>
    <w:rsid w:val="00072F08"/>
    <w:rsid w:val="0009015C"/>
    <w:rsid w:val="000911DC"/>
    <w:rsid w:val="0009537F"/>
    <w:rsid w:val="000961EB"/>
    <w:rsid w:val="00096D4D"/>
    <w:rsid w:val="00096DEF"/>
    <w:rsid w:val="000973CC"/>
    <w:rsid w:val="000A3F8E"/>
    <w:rsid w:val="000A539F"/>
    <w:rsid w:val="000A596C"/>
    <w:rsid w:val="000B2761"/>
    <w:rsid w:val="000B7F1A"/>
    <w:rsid w:val="000C474F"/>
    <w:rsid w:val="000C57FF"/>
    <w:rsid w:val="000D4DB7"/>
    <w:rsid w:val="000D6623"/>
    <w:rsid w:val="000E2B22"/>
    <w:rsid w:val="000E435F"/>
    <w:rsid w:val="000E6E39"/>
    <w:rsid w:val="000F1AAC"/>
    <w:rsid w:val="00116F0B"/>
    <w:rsid w:val="00120308"/>
    <w:rsid w:val="00120653"/>
    <w:rsid w:val="00121BEA"/>
    <w:rsid w:val="00121CE5"/>
    <w:rsid w:val="00123E6E"/>
    <w:rsid w:val="001410DF"/>
    <w:rsid w:val="00141666"/>
    <w:rsid w:val="001420ED"/>
    <w:rsid w:val="00156967"/>
    <w:rsid w:val="001650FE"/>
    <w:rsid w:val="001652EA"/>
    <w:rsid w:val="00171E84"/>
    <w:rsid w:val="001731D5"/>
    <w:rsid w:val="0018132F"/>
    <w:rsid w:val="00190A13"/>
    <w:rsid w:val="001932B1"/>
    <w:rsid w:val="00194CDD"/>
    <w:rsid w:val="00195385"/>
    <w:rsid w:val="001A07A2"/>
    <w:rsid w:val="001A423F"/>
    <w:rsid w:val="001A6FB8"/>
    <w:rsid w:val="001A7AD9"/>
    <w:rsid w:val="001B49CA"/>
    <w:rsid w:val="001B7885"/>
    <w:rsid w:val="001B7F6E"/>
    <w:rsid w:val="001C7C27"/>
    <w:rsid w:val="001D5116"/>
    <w:rsid w:val="001E4DD0"/>
    <w:rsid w:val="001E7A17"/>
    <w:rsid w:val="001F3010"/>
    <w:rsid w:val="001F3217"/>
    <w:rsid w:val="001F34C0"/>
    <w:rsid w:val="001F48C3"/>
    <w:rsid w:val="001F4CC2"/>
    <w:rsid w:val="001F7B58"/>
    <w:rsid w:val="00202A59"/>
    <w:rsid w:val="00203DC1"/>
    <w:rsid w:val="00207DB8"/>
    <w:rsid w:val="002271BE"/>
    <w:rsid w:val="00234EAD"/>
    <w:rsid w:val="002454E2"/>
    <w:rsid w:val="002456EC"/>
    <w:rsid w:val="002509B2"/>
    <w:rsid w:val="002563F5"/>
    <w:rsid w:val="0026178F"/>
    <w:rsid w:val="00264C0D"/>
    <w:rsid w:val="00264F1B"/>
    <w:rsid w:val="002727BC"/>
    <w:rsid w:val="0028098C"/>
    <w:rsid w:val="00286AEA"/>
    <w:rsid w:val="00296577"/>
    <w:rsid w:val="002A05B8"/>
    <w:rsid w:val="002A73E2"/>
    <w:rsid w:val="002B697C"/>
    <w:rsid w:val="002C4BC6"/>
    <w:rsid w:val="002D1B7D"/>
    <w:rsid w:val="002D6807"/>
    <w:rsid w:val="002E0DD3"/>
    <w:rsid w:val="002F0665"/>
    <w:rsid w:val="002F1768"/>
    <w:rsid w:val="002F6D54"/>
    <w:rsid w:val="00303892"/>
    <w:rsid w:val="003122C5"/>
    <w:rsid w:val="0031369C"/>
    <w:rsid w:val="00321FE7"/>
    <w:rsid w:val="00326DF9"/>
    <w:rsid w:val="00327615"/>
    <w:rsid w:val="003308D8"/>
    <w:rsid w:val="00340487"/>
    <w:rsid w:val="00343F7C"/>
    <w:rsid w:val="00344934"/>
    <w:rsid w:val="00345B57"/>
    <w:rsid w:val="00346265"/>
    <w:rsid w:val="00346BE0"/>
    <w:rsid w:val="003624F3"/>
    <w:rsid w:val="00373060"/>
    <w:rsid w:val="00374F34"/>
    <w:rsid w:val="00387AC1"/>
    <w:rsid w:val="0039055D"/>
    <w:rsid w:val="00396537"/>
    <w:rsid w:val="003968BD"/>
    <w:rsid w:val="003A2563"/>
    <w:rsid w:val="003A2B7A"/>
    <w:rsid w:val="003A2B8E"/>
    <w:rsid w:val="003A3F14"/>
    <w:rsid w:val="003B29BE"/>
    <w:rsid w:val="003B2D8C"/>
    <w:rsid w:val="003B3824"/>
    <w:rsid w:val="003C5FEE"/>
    <w:rsid w:val="003D18E5"/>
    <w:rsid w:val="003D42BE"/>
    <w:rsid w:val="003D5B7F"/>
    <w:rsid w:val="003F0D90"/>
    <w:rsid w:val="00400F28"/>
    <w:rsid w:val="00402505"/>
    <w:rsid w:val="00417244"/>
    <w:rsid w:val="00425934"/>
    <w:rsid w:val="00427373"/>
    <w:rsid w:val="00427868"/>
    <w:rsid w:val="004355B1"/>
    <w:rsid w:val="00435B2D"/>
    <w:rsid w:val="00443639"/>
    <w:rsid w:val="00452874"/>
    <w:rsid w:val="004537E6"/>
    <w:rsid w:val="00455469"/>
    <w:rsid w:val="00455E95"/>
    <w:rsid w:val="004577F7"/>
    <w:rsid w:val="00461C6F"/>
    <w:rsid w:val="00462A64"/>
    <w:rsid w:val="004634E5"/>
    <w:rsid w:val="0046418A"/>
    <w:rsid w:val="0047179B"/>
    <w:rsid w:val="004726A0"/>
    <w:rsid w:val="0047480A"/>
    <w:rsid w:val="00483828"/>
    <w:rsid w:val="00486EB2"/>
    <w:rsid w:val="0049364B"/>
    <w:rsid w:val="004A0C9A"/>
    <w:rsid w:val="004A1C52"/>
    <w:rsid w:val="004A2B59"/>
    <w:rsid w:val="004A6C97"/>
    <w:rsid w:val="004A7426"/>
    <w:rsid w:val="004B15C2"/>
    <w:rsid w:val="004B5011"/>
    <w:rsid w:val="004B79EF"/>
    <w:rsid w:val="004C0D62"/>
    <w:rsid w:val="004C2C80"/>
    <w:rsid w:val="004D4E4B"/>
    <w:rsid w:val="004D6055"/>
    <w:rsid w:val="004D7A97"/>
    <w:rsid w:val="004F341F"/>
    <w:rsid w:val="004F4D2D"/>
    <w:rsid w:val="005071D6"/>
    <w:rsid w:val="00512EAF"/>
    <w:rsid w:val="005205E3"/>
    <w:rsid w:val="00523461"/>
    <w:rsid w:val="005238B2"/>
    <w:rsid w:val="00531DB1"/>
    <w:rsid w:val="005506FC"/>
    <w:rsid w:val="00553185"/>
    <w:rsid w:val="00553B6C"/>
    <w:rsid w:val="005563BE"/>
    <w:rsid w:val="00560814"/>
    <w:rsid w:val="00564303"/>
    <w:rsid w:val="00565537"/>
    <w:rsid w:val="0057450E"/>
    <w:rsid w:val="0057577F"/>
    <w:rsid w:val="005846B2"/>
    <w:rsid w:val="0058674E"/>
    <w:rsid w:val="00587768"/>
    <w:rsid w:val="00593FFF"/>
    <w:rsid w:val="00595016"/>
    <w:rsid w:val="005A65C4"/>
    <w:rsid w:val="005B0B5C"/>
    <w:rsid w:val="005C0F8A"/>
    <w:rsid w:val="005C63A4"/>
    <w:rsid w:val="005E088F"/>
    <w:rsid w:val="005E22E8"/>
    <w:rsid w:val="005E2D97"/>
    <w:rsid w:val="005E3482"/>
    <w:rsid w:val="005E6682"/>
    <w:rsid w:val="005E6743"/>
    <w:rsid w:val="005F0B2B"/>
    <w:rsid w:val="005F0B56"/>
    <w:rsid w:val="005F217C"/>
    <w:rsid w:val="006061B1"/>
    <w:rsid w:val="00614199"/>
    <w:rsid w:val="0064163C"/>
    <w:rsid w:val="00641716"/>
    <w:rsid w:val="006508BB"/>
    <w:rsid w:val="00651028"/>
    <w:rsid w:val="00653BA9"/>
    <w:rsid w:val="00654C54"/>
    <w:rsid w:val="0065537B"/>
    <w:rsid w:val="0065784B"/>
    <w:rsid w:val="0066446D"/>
    <w:rsid w:val="0066684E"/>
    <w:rsid w:val="00667B70"/>
    <w:rsid w:val="00667E8F"/>
    <w:rsid w:val="006739AF"/>
    <w:rsid w:val="0067507F"/>
    <w:rsid w:val="006819DB"/>
    <w:rsid w:val="00681BBC"/>
    <w:rsid w:val="00690917"/>
    <w:rsid w:val="006A255E"/>
    <w:rsid w:val="006A6115"/>
    <w:rsid w:val="006B0469"/>
    <w:rsid w:val="006B0E5B"/>
    <w:rsid w:val="006B5302"/>
    <w:rsid w:val="006C49F9"/>
    <w:rsid w:val="006C4BB0"/>
    <w:rsid w:val="006C6865"/>
    <w:rsid w:val="006C75F9"/>
    <w:rsid w:val="006D0E0A"/>
    <w:rsid w:val="006D139F"/>
    <w:rsid w:val="006E21EC"/>
    <w:rsid w:val="006E43A3"/>
    <w:rsid w:val="006E53A5"/>
    <w:rsid w:val="006E608E"/>
    <w:rsid w:val="006F06A0"/>
    <w:rsid w:val="006F12F6"/>
    <w:rsid w:val="0070775F"/>
    <w:rsid w:val="007174B0"/>
    <w:rsid w:val="00721773"/>
    <w:rsid w:val="00721CB9"/>
    <w:rsid w:val="0072209A"/>
    <w:rsid w:val="0072530C"/>
    <w:rsid w:val="00726672"/>
    <w:rsid w:val="00743A10"/>
    <w:rsid w:val="00744338"/>
    <w:rsid w:val="00744F95"/>
    <w:rsid w:val="00752034"/>
    <w:rsid w:val="007551D4"/>
    <w:rsid w:val="00757B9F"/>
    <w:rsid w:val="00762950"/>
    <w:rsid w:val="0076654E"/>
    <w:rsid w:val="00772626"/>
    <w:rsid w:val="00774DA7"/>
    <w:rsid w:val="0078320F"/>
    <w:rsid w:val="007878D0"/>
    <w:rsid w:val="00787AD6"/>
    <w:rsid w:val="00787F34"/>
    <w:rsid w:val="0079058B"/>
    <w:rsid w:val="00791007"/>
    <w:rsid w:val="007915CD"/>
    <w:rsid w:val="0079199E"/>
    <w:rsid w:val="00791ED5"/>
    <w:rsid w:val="0079253C"/>
    <w:rsid w:val="0079596D"/>
    <w:rsid w:val="00796434"/>
    <w:rsid w:val="007A0E64"/>
    <w:rsid w:val="007A24CF"/>
    <w:rsid w:val="007A7214"/>
    <w:rsid w:val="007B2298"/>
    <w:rsid w:val="007B3B99"/>
    <w:rsid w:val="007B3D7A"/>
    <w:rsid w:val="007B4B35"/>
    <w:rsid w:val="007B736B"/>
    <w:rsid w:val="007C1206"/>
    <w:rsid w:val="007D3C41"/>
    <w:rsid w:val="007D6F46"/>
    <w:rsid w:val="007F0E8C"/>
    <w:rsid w:val="007F64C4"/>
    <w:rsid w:val="007F7C21"/>
    <w:rsid w:val="008023AC"/>
    <w:rsid w:val="00805498"/>
    <w:rsid w:val="008135EB"/>
    <w:rsid w:val="0081417A"/>
    <w:rsid w:val="00814312"/>
    <w:rsid w:val="008179A9"/>
    <w:rsid w:val="00817FEF"/>
    <w:rsid w:val="008256D6"/>
    <w:rsid w:val="00825D59"/>
    <w:rsid w:val="008336FC"/>
    <w:rsid w:val="0084241E"/>
    <w:rsid w:val="0084322A"/>
    <w:rsid w:val="00845A3E"/>
    <w:rsid w:val="008538BA"/>
    <w:rsid w:val="0086275C"/>
    <w:rsid w:val="00864CFA"/>
    <w:rsid w:val="0086713B"/>
    <w:rsid w:val="0087205B"/>
    <w:rsid w:val="00873E72"/>
    <w:rsid w:val="00894A79"/>
    <w:rsid w:val="008A425D"/>
    <w:rsid w:val="008A4BF4"/>
    <w:rsid w:val="008B2021"/>
    <w:rsid w:val="008B5297"/>
    <w:rsid w:val="008B66D1"/>
    <w:rsid w:val="008B6ECD"/>
    <w:rsid w:val="008B72E9"/>
    <w:rsid w:val="008B7EC5"/>
    <w:rsid w:val="008C13BE"/>
    <w:rsid w:val="008D46BE"/>
    <w:rsid w:val="008D5639"/>
    <w:rsid w:val="008E0FD5"/>
    <w:rsid w:val="008E229D"/>
    <w:rsid w:val="008E7DF1"/>
    <w:rsid w:val="008F095A"/>
    <w:rsid w:val="00911C89"/>
    <w:rsid w:val="0091280E"/>
    <w:rsid w:val="009137D4"/>
    <w:rsid w:val="009179C4"/>
    <w:rsid w:val="009214C4"/>
    <w:rsid w:val="00921606"/>
    <w:rsid w:val="00926B36"/>
    <w:rsid w:val="009425B1"/>
    <w:rsid w:val="00944411"/>
    <w:rsid w:val="00954F10"/>
    <w:rsid w:val="00955A9B"/>
    <w:rsid w:val="00962295"/>
    <w:rsid w:val="009645BC"/>
    <w:rsid w:val="00964F8C"/>
    <w:rsid w:val="00965C34"/>
    <w:rsid w:val="009706A4"/>
    <w:rsid w:val="00970852"/>
    <w:rsid w:val="00975D60"/>
    <w:rsid w:val="009844B4"/>
    <w:rsid w:val="0099095A"/>
    <w:rsid w:val="009A037D"/>
    <w:rsid w:val="009A0F77"/>
    <w:rsid w:val="009B0E58"/>
    <w:rsid w:val="009B4453"/>
    <w:rsid w:val="009B46EA"/>
    <w:rsid w:val="009C566B"/>
    <w:rsid w:val="009D3DC1"/>
    <w:rsid w:val="009D45B0"/>
    <w:rsid w:val="009D59F3"/>
    <w:rsid w:val="009D77D3"/>
    <w:rsid w:val="009E01DD"/>
    <w:rsid w:val="009E1BC7"/>
    <w:rsid w:val="009E5DAA"/>
    <w:rsid w:val="009F5725"/>
    <w:rsid w:val="009F5CC8"/>
    <w:rsid w:val="00A02C4C"/>
    <w:rsid w:val="00A07DAB"/>
    <w:rsid w:val="00A154CD"/>
    <w:rsid w:val="00A21996"/>
    <w:rsid w:val="00A233BB"/>
    <w:rsid w:val="00A449AE"/>
    <w:rsid w:val="00A55855"/>
    <w:rsid w:val="00A5765D"/>
    <w:rsid w:val="00A604CB"/>
    <w:rsid w:val="00A62324"/>
    <w:rsid w:val="00A632A9"/>
    <w:rsid w:val="00A70F2F"/>
    <w:rsid w:val="00A7331C"/>
    <w:rsid w:val="00A742B0"/>
    <w:rsid w:val="00A74907"/>
    <w:rsid w:val="00A76F5E"/>
    <w:rsid w:val="00A814F9"/>
    <w:rsid w:val="00A8645A"/>
    <w:rsid w:val="00A90A49"/>
    <w:rsid w:val="00A929CB"/>
    <w:rsid w:val="00A96125"/>
    <w:rsid w:val="00A97969"/>
    <w:rsid w:val="00AA0517"/>
    <w:rsid w:val="00AA22E0"/>
    <w:rsid w:val="00AA66E2"/>
    <w:rsid w:val="00AB2046"/>
    <w:rsid w:val="00AB4C1B"/>
    <w:rsid w:val="00AC0A3E"/>
    <w:rsid w:val="00AC1822"/>
    <w:rsid w:val="00AC4CC5"/>
    <w:rsid w:val="00AC76C5"/>
    <w:rsid w:val="00AD50E9"/>
    <w:rsid w:val="00B047CF"/>
    <w:rsid w:val="00B071DE"/>
    <w:rsid w:val="00B336C6"/>
    <w:rsid w:val="00B33A0E"/>
    <w:rsid w:val="00B36F5F"/>
    <w:rsid w:val="00B411E1"/>
    <w:rsid w:val="00B54409"/>
    <w:rsid w:val="00B570D8"/>
    <w:rsid w:val="00B61D6C"/>
    <w:rsid w:val="00B62368"/>
    <w:rsid w:val="00B67896"/>
    <w:rsid w:val="00B8562C"/>
    <w:rsid w:val="00B90114"/>
    <w:rsid w:val="00B947EE"/>
    <w:rsid w:val="00BA22C3"/>
    <w:rsid w:val="00BA51CF"/>
    <w:rsid w:val="00BB07CF"/>
    <w:rsid w:val="00BB29D4"/>
    <w:rsid w:val="00BB3EA4"/>
    <w:rsid w:val="00BB4C3A"/>
    <w:rsid w:val="00BB6261"/>
    <w:rsid w:val="00BC2593"/>
    <w:rsid w:val="00BC7331"/>
    <w:rsid w:val="00BD153F"/>
    <w:rsid w:val="00BD3357"/>
    <w:rsid w:val="00BD6C15"/>
    <w:rsid w:val="00BD7177"/>
    <w:rsid w:val="00BF47B1"/>
    <w:rsid w:val="00BF4BA8"/>
    <w:rsid w:val="00BF5D44"/>
    <w:rsid w:val="00C12DC3"/>
    <w:rsid w:val="00C14DDF"/>
    <w:rsid w:val="00C1570D"/>
    <w:rsid w:val="00C2296F"/>
    <w:rsid w:val="00C2377C"/>
    <w:rsid w:val="00C30EC7"/>
    <w:rsid w:val="00C330AD"/>
    <w:rsid w:val="00C371AB"/>
    <w:rsid w:val="00C3737C"/>
    <w:rsid w:val="00C37B75"/>
    <w:rsid w:val="00C656C2"/>
    <w:rsid w:val="00C81B8C"/>
    <w:rsid w:val="00C82223"/>
    <w:rsid w:val="00C859B2"/>
    <w:rsid w:val="00C876E7"/>
    <w:rsid w:val="00C909A3"/>
    <w:rsid w:val="00CA4B1D"/>
    <w:rsid w:val="00CA571D"/>
    <w:rsid w:val="00CA6A2D"/>
    <w:rsid w:val="00CA76BB"/>
    <w:rsid w:val="00CB6EB0"/>
    <w:rsid w:val="00CC3922"/>
    <w:rsid w:val="00CD036E"/>
    <w:rsid w:val="00CD2413"/>
    <w:rsid w:val="00CD58DA"/>
    <w:rsid w:val="00CD63C6"/>
    <w:rsid w:val="00CD63F5"/>
    <w:rsid w:val="00CF428F"/>
    <w:rsid w:val="00CF574C"/>
    <w:rsid w:val="00CF66E1"/>
    <w:rsid w:val="00D021D8"/>
    <w:rsid w:val="00D06B8C"/>
    <w:rsid w:val="00D07ABC"/>
    <w:rsid w:val="00D07FDC"/>
    <w:rsid w:val="00D1133F"/>
    <w:rsid w:val="00D14A1A"/>
    <w:rsid w:val="00D2199D"/>
    <w:rsid w:val="00D226A0"/>
    <w:rsid w:val="00D32F88"/>
    <w:rsid w:val="00D515CA"/>
    <w:rsid w:val="00D52E36"/>
    <w:rsid w:val="00D550A1"/>
    <w:rsid w:val="00D674D5"/>
    <w:rsid w:val="00D77AA0"/>
    <w:rsid w:val="00D8695C"/>
    <w:rsid w:val="00D87824"/>
    <w:rsid w:val="00D9570A"/>
    <w:rsid w:val="00DA3637"/>
    <w:rsid w:val="00DA3CAC"/>
    <w:rsid w:val="00DB2232"/>
    <w:rsid w:val="00DB5E11"/>
    <w:rsid w:val="00DC0E69"/>
    <w:rsid w:val="00DC538D"/>
    <w:rsid w:val="00DD3C1B"/>
    <w:rsid w:val="00DD4EEF"/>
    <w:rsid w:val="00DE290A"/>
    <w:rsid w:val="00DE50B9"/>
    <w:rsid w:val="00DF2AC3"/>
    <w:rsid w:val="00DF3589"/>
    <w:rsid w:val="00DF36ED"/>
    <w:rsid w:val="00DF7580"/>
    <w:rsid w:val="00E06C5E"/>
    <w:rsid w:val="00E114C9"/>
    <w:rsid w:val="00E16010"/>
    <w:rsid w:val="00E16E6C"/>
    <w:rsid w:val="00E22204"/>
    <w:rsid w:val="00E264EA"/>
    <w:rsid w:val="00E32C49"/>
    <w:rsid w:val="00E32D23"/>
    <w:rsid w:val="00E3668B"/>
    <w:rsid w:val="00E37291"/>
    <w:rsid w:val="00E42B29"/>
    <w:rsid w:val="00E44814"/>
    <w:rsid w:val="00E459E9"/>
    <w:rsid w:val="00E5020F"/>
    <w:rsid w:val="00E5354E"/>
    <w:rsid w:val="00E556B1"/>
    <w:rsid w:val="00E57022"/>
    <w:rsid w:val="00E57717"/>
    <w:rsid w:val="00E60854"/>
    <w:rsid w:val="00E632BE"/>
    <w:rsid w:val="00E636A5"/>
    <w:rsid w:val="00E71A9E"/>
    <w:rsid w:val="00E75DE0"/>
    <w:rsid w:val="00E83449"/>
    <w:rsid w:val="00E905CB"/>
    <w:rsid w:val="00E914C3"/>
    <w:rsid w:val="00E95758"/>
    <w:rsid w:val="00EB2F50"/>
    <w:rsid w:val="00EC067F"/>
    <w:rsid w:val="00EC1AA6"/>
    <w:rsid w:val="00ED39BC"/>
    <w:rsid w:val="00ED4BB2"/>
    <w:rsid w:val="00EE2E40"/>
    <w:rsid w:val="00EE3F48"/>
    <w:rsid w:val="00EE45E7"/>
    <w:rsid w:val="00EE5EEF"/>
    <w:rsid w:val="00EF05E1"/>
    <w:rsid w:val="00EF090C"/>
    <w:rsid w:val="00EF2E80"/>
    <w:rsid w:val="00F04E77"/>
    <w:rsid w:val="00F062E4"/>
    <w:rsid w:val="00F20BFF"/>
    <w:rsid w:val="00F22CB8"/>
    <w:rsid w:val="00F2609F"/>
    <w:rsid w:val="00F27199"/>
    <w:rsid w:val="00F31B93"/>
    <w:rsid w:val="00F35E54"/>
    <w:rsid w:val="00F36498"/>
    <w:rsid w:val="00F544EE"/>
    <w:rsid w:val="00F61528"/>
    <w:rsid w:val="00F7656E"/>
    <w:rsid w:val="00F85C99"/>
    <w:rsid w:val="00F85DD5"/>
    <w:rsid w:val="00F87D54"/>
    <w:rsid w:val="00F90EA3"/>
    <w:rsid w:val="00F9791E"/>
    <w:rsid w:val="00FA4423"/>
    <w:rsid w:val="00FA6645"/>
    <w:rsid w:val="00FB1F41"/>
    <w:rsid w:val="00FB233A"/>
    <w:rsid w:val="00FB76C8"/>
    <w:rsid w:val="00FC5319"/>
    <w:rsid w:val="00FC55AE"/>
    <w:rsid w:val="00FC7911"/>
    <w:rsid w:val="00FD0180"/>
    <w:rsid w:val="00FD5C9C"/>
    <w:rsid w:val="00FD63F4"/>
    <w:rsid w:val="00FD67B9"/>
    <w:rsid w:val="00FD7582"/>
    <w:rsid w:val="00FE138B"/>
    <w:rsid w:val="00FF0D8F"/>
    <w:rsid w:val="00FF777D"/>
    <w:rsid w:val="00FF7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EAC16655-2340-45C7-8C65-B37D2F411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uiPriority="99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345B57"/>
    <w:rPr>
      <w:rFonts w:ascii="Century Gothic" w:hAnsi="Century Gothic"/>
      <w:sz w:val="16"/>
      <w:szCs w:val="24"/>
      <w:lang w:eastAsia="en-US"/>
    </w:rPr>
  </w:style>
  <w:style w:type="paragraph" w:styleId="Titre1">
    <w:name w:val="heading 1"/>
    <w:basedOn w:val="Normal"/>
    <w:next w:val="Normal"/>
    <w:qFormat/>
    <w:rsid w:val="00667B70"/>
    <w:pPr>
      <w:keepNext/>
      <w:spacing w:before="240"/>
      <w:ind w:left="270"/>
      <w:outlineLvl w:val="0"/>
    </w:pPr>
    <w:rPr>
      <w:rFonts w:cs="Arial"/>
      <w:bCs/>
      <w:kern w:val="32"/>
      <w:sz w:val="60"/>
      <w:szCs w:val="32"/>
    </w:rPr>
  </w:style>
  <w:style w:type="paragraph" w:styleId="Titre2">
    <w:name w:val="heading 2"/>
    <w:basedOn w:val="Normal"/>
    <w:next w:val="Normal"/>
    <w:qFormat/>
    <w:rsid w:val="00970852"/>
    <w:pPr>
      <w:keepNext/>
      <w:spacing w:before="240" w:after="60"/>
      <w:ind w:left="180"/>
      <w:outlineLvl w:val="1"/>
    </w:pPr>
    <w:rPr>
      <w:rFonts w:cs="Arial"/>
      <w:bCs/>
      <w:iCs/>
      <w:color w:val="E89B00"/>
      <w:sz w:val="40"/>
      <w:szCs w:val="28"/>
    </w:rPr>
  </w:style>
  <w:style w:type="paragraph" w:styleId="Titre3">
    <w:name w:val="heading 3"/>
    <w:basedOn w:val="Titre2"/>
    <w:next w:val="Normal"/>
    <w:link w:val="Titre3Car"/>
    <w:uiPriority w:val="99"/>
    <w:qFormat/>
    <w:rsid w:val="00AC4CC5"/>
    <w:pPr>
      <w:ind w:left="450"/>
      <w:outlineLvl w:val="2"/>
    </w:pPr>
  </w:style>
  <w:style w:type="paragraph" w:styleId="Titre4">
    <w:name w:val="heading 4"/>
    <w:basedOn w:val="LeftColumnText"/>
    <w:next w:val="Normal"/>
    <w:link w:val="Titre4Car"/>
    <w:qFormat/>
    <w:rsid w:val="00A90A49"/>
    <w:pPr>
      <w:framePr w:wrap="around" w:vAnchor="page" w:hAnchor="page" w:y="721"/>
      <w:suppressOverlap/>
      <w:outlineLvl w:val="3"/>
    </w:pPr>
    <w:rPr>
      <w:b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NewsletterBodyText">
    <w:name w:val="Newsletter Body Text"/>
    <w:basedOn w:val="Normal"/>
    <w:rsid w:val="00B071DE"/>
    <w:pPr>
      <w:spacing w:after="200" w:line="288" w:lineRule="auto"/>
    </w:pPr>
  </w:style>
  <w:style w:type="paragraph" w:customStyle="1" w:styleId="LeftColumnText">
    <w:name w:val="Left Column Text"/>
    <w:basedOn w:val="Normal"/>
    <w:link w:val="LeftColumnTextChar"/>
    <w:rsid w:val="00667B70"/>
    <w:pPr>
      <w:framePr w:hSpace="187" w:wrap="around" w:vAnchor="text" w:hAnchor="text" w:xAlign="center" w:y="1"/>
      <w:spacing w:after="160" w:line="312" w:lineRule="auto"/>
    </w:pPr>
  </w:style>
  <w:style w:type="paragraph" w:styleId="NormalWeb">
    <w:name w:val="Normal (Web)"/>
    <w:basedOn w:val="Normal"/>
    <w:rsid w:val="00553B6C"/>
    <w:pPr>
      <w:spacing w:after="210" w:line="210" w:lineRule="atLeast"/>
      <w:jc w:val="both"/>
    </w:pPr>
    <w:rPr>
      <w:rFonts w:ascii="Times New Roman" w:hAnsi="Times New Roman"/>
      <w:sz w:val="17"/>
      <w:szCs w:val="17"/>
      <w:lang w:eastAsia="fr-CA"/>
    </w:rPr>
  </w:style>
  <w:style w:type="paragraph" w:customStyle="1" w:styleId="LeftColumnHeading">
    <w:name w:val="Left Column Heading"/>
    <w:basedOn w:val="Normal"/>
    <w:link w:val="LeftColumnHeadingCharChar"/>
    <w:rsid w:val="00667B70"/>
    <w:rPr>
      <w:b/>
      <w:szCs w:val="16"/>
    </w:rPr>
  </w:style>
  <w:style w:type="character" w:customStyle="1" w:styleId="LeftColumnHeadingCharChar">
    <w:name w:val="Left Column Heading Char Char"/>
    <w:link w:val="LeftColumnHeading"/>
    <w:rsid w:val="00667B70"/>
    <w:rPr>
      <w:rFonts w:ascii="Century Gothic" w:hAnsi="Century Gothic"/>
      <w:b/>
      <w:sz w:val="16"/>
      <w:szCs w:val="16"/>
      <w:lang w:val="en-US" w:eastAsia="en-US" w:bidi="ar-SA"/>
    </w:rPr>
  </w:style>
  <w:style w:type="paragraph" w:customStyle="1" w:styleId="Information">
    <w:name w:val="Information"/>
    <w:basedOn w:val="Normal"/>
    <w:qFormat/>
    <w:rsid w:val="00667B70"/>
    <w:pPr>
      <w:ind w:left="257"/>
    </w:pPr>
  </w:style>
  <w:style w:type="paragraph" w:customStyle="1" w:styleId="LeftColumnCaption">
    <w:name w:val="Left Column Caption"/>
    <w:basedOn w:val="LeftColumnText"/>
    <w:rsid w:val="00C3737C"/>
    <w:pPr>
      <w:framePr w:wrap="around"/>
      <w:spacing w:line="552" w:lineRule="auto"/>
    </w:pPr>
    <w:rPr>
      <w:i/>
    </w:rPr>
  </w:style>
  <w:style w:type="paragraph" w:customStyle="1" w:styleId="NewsletterDate">
    <w:name w:val="Newsletter Date"/>
    <w:basedOn w:val="LeftColumnHeading"/>
    <w:rsid w:val="00D07ABC"/>
    <w:pPr>
      <w:ind w:left="257"/>
    </w:pPr>
  </w:style>
  <w:style w:type="paragraph" w:styleId="Textedebulles">
    <w:name w:val="Balloon Text"/>
    <w:basedOn w:val="Normal"/>
    <w:semiHidden/>
    <w:rsid w:val="000B2761"/>
    <w:rPr>
      <w:rFonts w:ascii="Tahoma" w:hAnsi="Tahoma" w:cs="Tahoma"/>
      <w:szCs w:val="16"/>
    </w:rPr>
  </w:style>
  <w:style w:type="paragraph" w:styleId="Pieddepage">
    <w:name w:val="footer"/>
    <w:basedOn w:val="Normal"/>
    <w:link w:val="PieddepageCar"/>
    <w:uiPriority w:val="99"/>
    <w:rsid w:val="00C876E7"/>
    <w:pPr>
      <w:tabs>
        <w:tab w:val="center" w:pos="4320"/>
        <w:tab w:val="right" w:pos="8640"/>
      </w:tabs>
    </w:pPr>
  </w:style>
  <w:style w:type="paragraph" w:customStyle="1" w:styleId="monstyle2">
    <w:name w:val="mon style 2"/>
    <w:basedOn w:val="Normal"/>
    <w:rsid w:val="00343F7C"/>
    <w:pPr>
      <w:numPr>
        <w:numId w:val="1"/>
      </w:numPr>
    </w:pPr>
  </w:style>
  <w:style w:type="paragraph" w:customStyle="1" w:styleId="MailingAddress">
    <w:name w:val="Mailing Address"/>
    <w:basedOn w:val="Normal"/>
    <w:rsid w:val="00D06B8C"/>
    <w:rPr>
      <w:caps/>
      <w:sz w:val="20"/>
      <w:szCs w:val="20"/>
    </w:rPr>
  </w:style>
  <w:style w:type="paragraph" w:customStyle="1" w:styleId="Tagline">
    <w:name w:val="Tagline"/>
    <w:basedOn w:val="Normal"/>
    <w:rsid w:val="00D06B8C"/>
    <w:rPr>
      <w:i/>
    </w:rPr>
  </w:style>
  <w:style w:type="paragraph" w:customStyle="1" w:styleId="ParagraphRuleAbove">
    <w:name w:val="Paragraph Rule Above"/>
    <w:basedOn w:val="Normal"/>
    <w:rsid w:val="00D06B8C"/>
    <w:pPr>
      <w:pBdr>
        <w:bottom w:val="single" w:sz="2" w:space="1" w:color="auto"/>
      </w:pBdr>
      <w:spacing w:after="120"/>
    </w:pPr>
  </w:style>
  <w:style w:type="paragraph" w:customStyle="1" w:styleId="ParagraphRuleBelow">
    <w:name w:val="Paragraph Rule Below"/>
    <w:basedOn w:val="Normal"/>
    <w:rsid w:val="00D06B8C"/>
    <w:pPr>
      <w:pBdr>
        <w:top w:val="single" w:sz="2" w:space="1" w:color="auto"/>
      </w:pBdr>
      <w:spacing w:before="120"/>
    </w:pPr>
  </w:style>
  <w:style w:type="paragraph" w:customStyle="1" w:styleId="MailingAddressBold">
    <w:name w:val="Mailing Address Bold"/>
    <w:basedOn w:val="MailingAddress"/>
    <w:rsid w:val="00D06B8C"/>
    <w:rPr>
      <w:b/>
    </w:rPr>
  </w:style>
  <w:style w:type="paragraph" w:customStyle="1" w:styleId="ReturnMailingAddress">
    <w:name w:val="Return Mailing Address"/>
    <w:basedOn w:val="MailingAddress"/>
    <w:rsid w:val="007B3B99"/>
    <w:rPr>
      <w:sz w:val="16"/>
    </w:rPr>
  </w:style>
  <w:style w:type="paragraph" w:customStyle="1" w:styleId="ReturnMailingAddressBold">
    <w:name w:val="Return Mailing Address Bold"/>
    <w:basedOn w:val="ReturnMailingAddress"/>
    <w:rsid w:val="007B3B99"/>
    <w:rPr>
      <w:b/>
    </w:rPr>
  </w:style>
  <w:style w:type="paragraph" w:styleId="En-tte">
    <w:name w:val="header"/>
    <w:basedOn w:val="Normal"/>
    <w:link w:val="En-tteCar"/>
    <w:uiPriority w:val="99"/>
    <w:rsid w:val="00C876E7"/>
    <w:pPr>
      <w:tabs>
        <w:tab w:val="center" w:pos="4320"/>
        <w:tab w:val="right" w:pos="8640"/>
      </w:tabs>
    </w:pPr>
  </w:style>
  <w:style w:type="character" w:styleId="Numrodepage">
    <w:name w:val="page number"/>
    <w:basedOn w:val="Policepardfaut"/>
    <w:rsid w:val="00C876E7"/>
  </w:style>
  <w:style w:type="paragraph" w:customStyle="1" w:styleId="AllCaps">
    <w:name w:val="All Caps"/>
    <w:basedOn w:val="Normal"/>
    <w:link w:val="AllCapsChar"/>
    <w:rsid w:val="00774DA7"/>
    <w:pPr>
      <w:tabs>
        <w:tab w:val="left" w:pos="360"/>
      </w:tabs>
    </w:pPr>
    <w:rPr>
      <w:b/>
      <w:caps/>
      <w:color w:val="E89B00"/>
      <w:szCs w:val="16"/>
    </w:rPr>
  </w:style>
  <w:style w:type="character" w:customStyle="1" w:styleId="AllCapsChar">
    <w:name w:val="All Caps Char"/>
    <w:link w:val="AllCaps"/>
    <w:rsid w:val="00774DA7"/>
    <w:rPr>
      <w:rFonts w:ascii="Century Gothic" w:hAnsi="Century Gothic"/>
      <w:b/>
      <w:caps/>
      <w:color w:val="E89B00"/>
      <w:sz w:val="16"/>
      <w:szCs w:val="16"/>
      <w:lang w:val="en-US" w:eastAsia="en-US" w:bidi="ar-SA"/>
    </w:rPr>
  </w:style>
  <w:style w:type="character" w:customStyle="1" w:styleId="LeftColumnTextChar">
    <w:name w:val="Left Column Text Char"/>
    <w:link w:val="LeftColumnText"/>
    <w:rsid w:val="00A90A49"/>
    <w:rPr>
      <w:rFonts w:ascii="Century Gothic" w:hAnsi="Century Gothic"/>
      <w:sz w:val="16"/>
      <w:szCs w:val="24"/>
      <w:lang w:val="en-US" w:eastAsia="en-US" w:bidi="ar-SA"/>
    </w:rPr>
  </w:style>
  <w:style w:type="character" w:customStyle="1" w:styleId="Titre4Car">
    <w:name w:val="Titre 4 Car"/>
    <w:link w:val="Titre4"/>
    <w:rsid w:val="00774DA7"/>
    <w:rPr>
      <w:rFonts w:ascii="Century Gothic" w:hAnsi="Century Gothic"/>
      <w:b/>
      <w:sz w:val="16"/>
      <w:szCs w:val="24"/>
      <w:lang w:val="en-US" w:eastAsia="en-US" w:bidi="ar-SA"/>
    </w:rPr>
  </w:style>
  <w:style w:type="paragraph" w:styleId="PrformatHTML">
    <w:name w:val="HTML Preformatted"/>
    <w:basedOn w:val="Normal"/>
    <w:link w:val="PrformatHTMLCar"/>
    <w:uiPriority w:val="99"/>
    <w:unhideWhenUsed/>
    <w:rsid w:val="004A2B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fr-CA"/>
    </w:rPr>
  </w:style>
  <w:style w:type="character" w:customStyle="1" w:styleId="PrformatHTMLCar">
    <w:name w:val="Préformaté HTML Car"/>
    <w:link w:val="PrformatHTML"/>
    <w:uiPriority w:val="99"/>
    <w:rsid w:val="004A2B59"/>
    <w:rPr>
      <w:rFonts w:ascii="Courier New" w:hAnsi="Courier New" w:cs="Courier New"/>
    </w:rPr>
  </w:style>
  <w:style w:type="character" w:customStyle="1" w:styleId="jskey1">
    <w:name w:val="js_key1"/>
    <w:rsid w:val="004A2B59"/>
    <w:rPr>
      <w:color w:val="0000FF"/>
    </w:rPr>
  </w:style>
  <w:style w:type="character" w:customStyle="1" w:styleId="jsnum1">
    <w:name w:val="js_num1"/>
    <w:rsid w:val="004A2B59"/>
    <w:rPr>
      <w:color w:val="FF0000"/>
    </w:rPr>
  </w:style>
  <w:style w:type="character" w:customStyle="1" w:styleId="jsstr1">
    <w:name w:val="js_str1"/>
    <w:rsid w:val="004A2B59"/>
    <w:rPr>
      <w:color w:val="800000"/>
    </w:rPr>
  </w:style>
  <w:style w:type="table" w:styleId="Grilledutableau">
    <w:name w:val="Table Grid"/>
    <w:basedOn w:val="TableauNormal"/>
    <w:rsid w:val="00FE138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En-tteCar">
    <w:name w:val="En-tête Car"/>
    <w:link w:val="En-tte"/>
    <w:uiPriority w:val="99"/>
    <w:rsid w:val="00BD6C15"/>
    <w:rPr>
      <w:rFonts w:ascii="Century Gothic" w:hAnsi="Century Gothic"/>
      <w:sz w:val="16"/>
      <w:szCs w:val="24"/>
      <w:lang w:eastAsia="en-US"/>
    </w:rPr>
  </w:style>
  <w:style w:type="character" w:customStyle="1" w:styleId="PieddepageCar">
    <w:name w:val="Pied de page Car"/>
    <w:link w:val="Pieddepage"/>
    <w:uiPriority w:val="99"/>
    <w:rsid w:val="00BD6C15"/>
    <w:rPr>
      <w:rFonts w:ascii="Century Gothic" w:hAnsi="Century Gothic"/>
      <w:sz w:val="16"/>
      <w:szCs w:val="24"/>
      <w:lang w:eastAsia="en-US"/>
    </w:rPr>
  </w:style>
  <w:style w:type="character" w:customStyle="1" w:styleId="Titre3Car">
    <w:name w:val="Titre 3 Car"/>
    <w:link w:val="Titre3"/>
    <w:uiPriority w:val="99"/>
    <w:rsid w:val="005E2D97"/>
    <w:rPr>
      <w:rFonts w:ascii="Century Gothic" w:hAnsi="Century Gothic" w:cs="Arial"/>
      <w:bCs/>
      <w:iCs/>
      <w:color w:val="E89B00"/>
      <w:sz w:val="40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22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8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1288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46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55956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12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1113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6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3459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03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76091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32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689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96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264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76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90019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22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2266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95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82682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66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1692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86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2131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9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7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3319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74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2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605500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3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24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94888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tu420\Desktop\modeles\laboratoire_dicj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1DC3A3-5157-4FBE-B0A0-2F71AF4DC0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laboratoire_dicj.dot</Template>
  <TotalTime>82</TotalTime>
  <Pages>1</Pages>
  <Words>118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Titre du laboratoire</vt:lpstr>
    </vt:vector>
  </TitlesOfParts>
  <Company>Microsoft Corporation</Company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Titre du laboratoire</dc:title>
  <dc:creator>etu420</dc:creator>
  <cp:lastModifiedBy>Hans Darmstadt-Belanger</cp:lastModifiedBy>
  <cp:revision>8</cp:revision>
  <cp:lastPrinted>2012-10-30T17:39:00Z</cp:lastPrinted>
  <dcterms:created xsi:type="dcterms:W3CDTF">2017-10-24T21:30:00Z</dcterms:created>
  <dcterms:modified xsi:type="dcterms:W3CDTF">2017-11-06T17:41:00Z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TC010178181036</vt:lpwstr>
  </property>
</Properties>
</file>