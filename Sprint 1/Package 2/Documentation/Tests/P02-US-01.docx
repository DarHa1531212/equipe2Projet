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FB199C">
              <w:rPr>
                <w:noProof/>
                <w:sz w:val="56"/>
                <w:szCs w:val="56"/>
                <w:lang w:eastAsia="fr-CA"/>
              </w:rPr>
              <w:t>Tableau de bord étudiant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277EA">
              <w:rPr>
                <w:b/>
                <w:sz w:val="20"/>
              </w:rPr>
              <w:t>Récit utilisateur P02-US02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</w:t>
            </w:r>
            <w:r w:rsidR="003277EA">
              <w:rPr>
                <w:sz w:val="22"/>
                <w:szCs w:val="22"/>
              </w:rPr>
              <w:t>qu’Étudiant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3277EA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accéder à mon tableau de bord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RDefault="003277EA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8256D6"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d’accéder à</w:t>
            </w:r>
            <w:r w:rsidR="004E32B3">
              <w:rPr>
                <w:sz w:val="22"/>
                <w:szCs w:val="22"/>
              </w:rPr>
              <w:t xml:space="preserve"> mes documents de stages, </w:t>
            </w:r>
            <w:r>
              <w:rPr>
                <w:sz w:val="22"/>
                <w:szCs w:val="22"/>
              </w:rPr>
              <w:t>gérer mes rapports et réaliser mes évaluations.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3277EA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</w:p>
          <w:p w:rsidR="00A814F9" w:rsidRDefault="007F1AC6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rapports doivent être remplis l’un à</w:t>
            </w:r>
            <w:bookmarkStart w:id="2" w:name="_GoBack"/>
            <w:bookmarkEnd w:id="2"/>
            <w:r>
              <w:rPr>
                <w:sz w:val="22"/>
                <w:szCs w:val="22"/>
              </w:rPr>
              <w:t xml:space="preserve"> la suite de l’autre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4D756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rapports ne peuvent pas être remplis avant la date minimale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275780" w:rsidRDefault="004D756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le rapport n’est pas </w:t>
            </w:r>
            <w:r w:rsidR="00275780">
              <w:rPr>
                <w:sz w:val="22"/>
                <w:szCs w:val="22"/>
              </w:rPr>
              <w:t>rempli</w:t>
            </w:r>
            <w:r>
              <w:rPr>
                <w:sz w:val="22"/>
                <w:szCs w:val="22"/>
              </w:rPr>
              <w:t xml:space="preserve"> entre la plage </w:t>
            </w:r>
            <w:r w:rsidR="00275780">
              <w:rPr>
                <w:sz w:val="22"/>
                <w:szCs w:val="22"/>
              </w:rPr>
              <w:t xml:space="preserve">permise </w:t>
            </w:r>
          </w:p>
          <w:p w:rsidR="00796BE8" w:rsidRDefault="00796BE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C’est-à-dire q</w:t>
            </w:r>
            <w:r w:rsidR="00275780">
              <w:rPr>
                <w:sz w:val="22"/>
                <w:szCs w:val="22"/>
              </w:rPr>
              <w:t xml:space="preserve">uand la date de fin est passée, </w:t>
            </w:r>
          </w:p>
          <w:p w:rsidR="00EF3AE9" w:rsidRDefault="00796BE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Alors</w:t>
            </w:r>
            <w:r w:rsidR="00275780">
              <w:rPr>
                <w:sz w:val="22"/>
                <w:szCs w:val="22"/>
              </w:rPr>
              <w:t xml:space="preserve"> le rapport passe au retard</w:t>
            </w:r>
          </w:p>
          <w:p w:rsidR="00EF3AE9" w:rsidRDefault="00EF3AE9" w:rsidP="00EF3AE9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journal de bord ne peut être ferme que quand le rapport final est complété</w:t>
            </w:r>
            <w:r>
              <w:rPr>
                <w:sz w:val="22"/>
                <w:szCs w:val="22"/>
              </w:rPr>
              <w:tab/>
              <w:t>(XX)</w:t>
            </w:r>
          </w:p>
          <w:p w:rsidR="009F5CC8" w:rsidRDefault="00EF3AE9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L’autoévaluation ne peut être faite que </w:t>
            </w:r>
            <w:r>
              <w:rPr>
                <w:sz w:val="22"/>
                <w:szCs w:val="22"/>
              </w:rPr>
              <w:t>quand le rapport final est complété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> : PRENOM_NOM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AAAA-MM-JJ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2A" w:rsidRDefault="007E1C2A">
      <w:r>
        <w:separator/>
      </w:r>
    </w:p>
  </w:endnote>
  <w:endnote w:type="continuationSeparator" w:id="0">
    <w:p w:rsidR="007E1C2A" w:rsidRDefault="007E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2A" w:rsidRDefault="007E1C2A">
      <w:r>
        <w:separator/>
      </w:r>
    </w:p>
  </w:footnote>
  <w:footnote w:type="continuationSeparator" w:id="0">
    <w:p w:rsidR="007E1C2A" w:rsidRDefault="007E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3B71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75780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277EA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A74BA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56FB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55C1"/>
    <w:rsid w:val="004A6C97"/>
    <w:rsid w:val="004B15C2"/>
    <w:rsid w:val="004B79EF"/>
    <w:rsid w:val="004C0D62"/>
    <w:rsid w:val="004C2C80"/>
    <w:rsid w:val="004D4E4B"/>
    <w:rsid w:val="004D6055"/>
    <w:rsid w:val="004D756C"/>
    <w:rsid w:val="004D7A97"/>
    <w:rsid w:val="004E32B3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2552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96BE8"/>
    <w:rsid w:val="007A0D1D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E1C2A"/>
    <w:rsid w:val="007F0E8C"/>
    <w:rsid w:val="007F1AC6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EF3AE9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99C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36FD77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C2C45-7D43-46AB-A0E6-513B7096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1272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56</cp:revision>
  <cp:lastPrinted>2012-10-30T17:39:00Z</cp:lastPrinted>
  <dcterms:created xsi:type="dcterms:W3CDTF">2017-08-23T21:07:00Z</dcterms:created>
  <dcterms:modified xsi:type="dcterms:W3CDTF">2017-08-31T13:27:00Z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