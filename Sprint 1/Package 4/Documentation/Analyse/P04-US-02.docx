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tbl>
      <w:tblPr>
        <w:tblW w:w="11098" w:type="dxa"/>
        <w:jc w:val="center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single" w:color="C0C0C0" w:sz="4" w:space="0"/>
          <w:insideV w:val="single" w:color="C0C0C0" w:sz="4" w:space="0"/>
        </w:tblBorders>
        <w:tblLayout w:type="fixed"/>
        <w:tblCellMar>
          <w:top w:w="85" w:type="dxa"/>
          <w:left w:w="113" w:type="dxa"/>
          <w:bottom w:w="85" w:type="dxa"/>
          <w:right w:w="113" w:type="dxa"/>
        </w:tblCellMar>
        <w:tblLook w:val="0000" w:firstRow="0" w:lastRow="0" w:firstColumn="0" w:lastColumn="0" w:noHBand="0" w:noVBand="0"/>
      </w:tblPr>
      <w:tblGrid>
        <w:gridCol w:w="8296"/>
        <w:gridCol w:w="2802"/>
      </w:tblGrid>
      <w:tr xmlns:wp14="http://schemas.microsoft.com/office/word/2010/wordml" w:rsidRPr="005E2D97" w:rsidR="00667B70" w:rsidTr="2EFDADCC" w14:paraId="1CA6029D" wp14:textId="77777777">
        <w:trPr>
          <w:trHeight w:val="905"/>
          <w:jc w:val="center"/>
        </w:trPr>
        <w:tc>
          <w:tcPr>
            <w:tcW w:w="8296" w:type="dxa"/>
            <w:tcBorders>
              <w:right w:val="single" w:color="C0C0C0" w:sz="4" w:space="0"/>
            </w:tcBorders>
            <w:tcMar/>
          </w:tcPr>
          <w:p w:rsidR="009B46EA" w:rsidP="005F0B2B" w:rsidRDefault="009D59F3" w14:paraId="256B66FC" wp14:textId="77777777">
            <w:pPr>
              <w:pStyle w:val="Titre1"/>
              <w:spacing w:before="0"/>
              <w:ind w:left="34"/>
              <w:rPr>
                <w:noProof/>
                <w:w w:val="95"/>
                <w:sz w:val="56"/>
                <w:szCs w:val="56"/>
              </w:rPr>
            </w:pPr>
            <w:bookmarkStart w:name="OLE_LINK3" w:id="0"/>
            <w:bookmarkStart w:name="OLE_LINK4" w:id="1"/>
            <w:r>
              <w:rPr>
                <w:noProof/>
                <w:sz w:val="56"/>
                <w:szCs w:val="56"/>
                <w:lang w:eastAsia="fr-CA"/>
              </w:rPr>
              <w:drawing>
                <wp:anchor xmlns:wp14="http://schemas.microsoft.com/office/word/2010/wordprocessingDrawing" distT="0" distB="0" distL="114300" distR="114300" simplePos="0" relativeHeight="251657728" behindDoc="0" locked="0" layoutInCell="1" allowOverlap="1" wp14:anchorId="2F64F463" wp14:editId="4F0034C8">
                  <wp:simplePos x="0" y="0"/>
                  <wp:positionH relativeFrom="column">
                    <wp:posOffset>5166360</wp:posOffset>
                  </wp:positionH>
                  <wp:positionV relativeFrom="paragraph">
                    <wp:posOffset>-47625</wp:posOffset>
                  </wp:positionV>
                  <wp:extent cx="1797050" cy="690245"/>
                  <wp:effectExtent l="19050" t="19050" r="12700" b="14605"/>
                  <wp:wrapNone/>
                  <wp:docPr id="236" name="Image 236" descr="dicj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 descr="dicj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50" cy="69024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  <w:bookmarkEnd w:id="1"/>
            <w:r w:rsidR="00062AE4">
              <w:rPr>
                <w:noProof/>
                <w:w w:val="95"/>
                <w:sz w:val="56"/>
                <w:szCs w:val="56"/>
              </w:rPr>
              <w:t>Profil entreprise</w:t>
            </w:r>
          </w:p>
          <w:p w:rsidRPr="005F0B2B" w:rsidR="005F0B2B" w:rsidP="2EFDADCC" w:rsidRDefault="00791ED5" w14:paraId="4724EF87" w14:noSpellErr="1" wp14:textId="09DCA6CB">
            <w:pPr>
              <w:rPr>
                <w:b w:val="1"/>
                <w:bCs w:val="1"/>
              </w:rPr>
            </w:pPr>
            <w:r w:rsidRPr="2EFDADCC" w:rsidR="2EFDADCC">
              <w:rPr>
                <w:b w:val="1"/>
                <w:bCs w:val="1"/>
                <w:sz w:val="20"/>
                <w:szCs w:val="20"/>
              </w:rPr>
              <w:t xml:space="preserve">  </w:t>
            </w:r>
            <w:r w:rsidRPr="2EFDADCC" w:rsidR="2EFDADCC">
              <w:rPr>
                <w:b w:val="1"/>
                <w:bCs w:val="1"/>
                <w:sz w:val="20"/>
                <w:szCs w:val="20"/>
              </w:rPr>
              <w:t>Récit utilisateur P0</w:t>
            </w:r>
            <w:r w:rsidRPr="2EFDADCC" w:rsidR="2EFDADCC">
              <w:rPr>
                <w:b w:val="1"/>
                <w:bCs w:val="1"/>
                <w:sz w:val="20"/>
                <w:szCs w:val="20"/>
              </w:rPr>
              <w:t>4</w:t>
            </w:r>
            <w:r w:rsidRPr="2EFDADCC" w:rsidR="2EFDADCC">
              <w:rPr>
                <w:b w:val="1"/>
                <w:bCs w:val="1"/>
                <w:sz w:val="20"/>
                <w:szCs w:val="20"/>
              </w:rPr>
              <w:t>-US0</w:t>
            </w:r>
            <w:r w:rsidRPr="2EFDADCC" w:rsidR="2EFDADCC">
              <w:rPr>
                <w:b w:val="1"/>
                <w:bCs w:val="1"/>
                <w:sz w:val="20"/>
                <w:szCs w:val="20"/>
              </w:rPr>
              <w:t>2</w:t>
            </w:r>
          </w:p>
        </w:tc>
        <w:tc>
          <w:tcPr>
            <w:tcW w:w="2802" w:type="dxa"/>
            <w:tcBorders>
              <w:left w:val="single" w:color="C0C0C0" w:sz="4" w:space="0"/>
            </w:tcBorders>
            <w:tcMar/>
            <w:vAlign w:val="center"/>
          </w:tcPr>
          <w:p w:rsidRPr="005E2D97" w:rsidR="00667B70" w:rsidP="00FD5C9C" w:rsidRDefault="00667B70" w14:paraId="0DC12186" wp14:textId="77777777">
            <w:pPr>
              <w:pStyle w:val="Information"/>
              <w:ind w:left="0"/>
              <w:jc w:val="center"/>
            </w:pPr>
          </w:p>
        </w:tc>
      </w:tr>
      <w:tr xmlns:wp14="http://schemas.microsoft.com/office/word/2010/wordml" w:rsidRPr="005E2D97" w:rsidR="00667B70" w:rsidTr="2EFDADCC" w14:paraId="1ACC6086" wp14:textId="77777777">
        <w:trPr>
          <w:trHeight w:val="225"/>
          <w:jc w:val="center"/>
        </w:trPr>
        <w:tc>
          <w:tcPr>
            <w:tcW w:w="11098" w:type="dxa"/>
            <w:gridSpan w:val="2"/>
            <w:tcBorders>
              <w:bottom w:val="single" w:color="C0C0C0" w:sz="4" w:space="0"/>
            </w:tcBorders>
            <w:tcMar/>
            <w:vAlign w:val="center"/>
          </w:tcPr>
          <w:p w:rsidRPr="00E114C9" w:rsidR="00667B70" w:rsidP="2EFDADCC" w:rsidRDefault="00E114C9" w14:paraId="12E0005C" wp14:textId="77777777" wp14:noSpellErr="1">
            <w:pPr>
              <w:pStyle w:val="Titre3"/>
              <w:spacing w:before="0" w:after="0"/>
              <w:ind w:left="0"/>
              <w:rPr>
                <w:b w:val="1"/>
                <w:bCs w:val="1"/>
              </w:rPr>
            </w:pPr>
            <w:r w:rsidRPr="2EFDADCC" w:rsidR="2EFDADCC">
              <w:rPr>
                <w:b w:val="1"/>
                <w:bCs w:val="1"/>
                <w:sz w:val="20"/>
                <w:szCs w:val="20"/>
              </w:rPr>
              <w:t xml:space="preserve">  </w:t>
            </w:r>
            <w:r w:rsidRPr="2EFDADCC" w:rsidR="2EFDADCC">
              <w:rPr>
                <w:b w:val="1"/>
                <w:bCs w:val="1"/>
                <w:sz w:val="20"/>
                <w:szCs w:val="20"/>
              </w:rPr>
              <w:t>Projet Portail</w:t>
            </w:r>
          </w:p>
        </w:tc>
      </w:tr>
      <w:tr xmlns:wp14="http://schemas.microsoft.com/office/word/2010/wordml" w:rsidRPr="005E2D97" w:rsidR="00387AC1" w:rsidTr="2EFDADCC" w14:paraId="1E394B14" wp14:textId="77777777">
        <w:trPr>
          <w:trHeight w:val="245"/>
          <w:jc w:val="center"/>
        </w:trPr>
        <w:tc>
          <w:tcPr>
            <w:tcW w:w="11098" w:type="dxa"/>
            <w:gridSpan w:val="2"/>
            <w:tcBorders>
              <w:bottom w:val="single" w:color="C0C0C0" w:sz="4" w:space="0"/>
            </w:tcBorders>
            <w:shd w:val="clear" w:color="auto" w:fill="auto"/>
            <w:tcMar/>
          </w:tcPr>
          <w:p w:rsidRPr="00072F08" w:rsidR="00387AC1" w:rsidP="2EFDADCC" w:rsidRDefault="00FD0180" w14:paraId="6E975B25" wp14:textId="77777777" wp14:noSpellErr="1">
            <w:pPr>
              <w:pStyle w:val="Titre3"/>
              <w:spacing w:before="0" w:after="0"/>
              <w:ind w:left="0"/>
              <w:rPr>
                <w:sz w:val="32"/>
                <w:szCs w:val="32"/>
              </w:rPr>
            </w:pPr>
            <w:r w:rsidRPr="2EFDADCC" w:rsidR="2EFDADCC">
              <w:rPr>
                <w:sz w:val="32"/>
                <w:szCs w:val="32"/>
              </w:rPr>
              <w:t>Perspective</w:t>
            </w:r>
          </w:p>
        </w:tc>
      </w:tr>
      <w:tr xmlns:wp14="http://schemas.microsoft.com/office/word/2010/wordml" w:rsidRPr="00A07DAB" w:rsidR="008256D6" w:rsidTr="2EFDADCC" w14:paraId="3881E32B" wp14:textId="77777777">
        <w:trPr>
          <w:trHeight w:val="245"/>
          <w:jc w:val="center"/>
        </w:trPr>
        <w:tc>
          <w:tcPr>
            <w:tcW w:w="11098" w:type="dxa"/>
            <w:gridSpan w:val="2"/>
            <w:tcBorders>
              <w:bottom w:val="single" w:color="FDE9D9" w:themeColor="accent6" w:themeTint="33" w:sz="4" w:space="0"/>
            </w:tcBorders>
            <w:shd w:val="clear" w:color="auto" w:fill="auto"/>
            <w:tcMar/>
          </w:tcPr>
          <w:p w:rsidR="00DC0E69" w:rsidP="2EFDADCC" w:rsidRDefault="005E7EC9" w14:paraId="18102421" wp14:textId="77777777" wp14:noSpellErr="1">
            <w:pPr>
              <w:pStyle w:val="Information"/>
              <w:tabs>
                <w:tab w:val="left" w:pos="1440"/>
              </w:tabs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 tant qu’</w:t>
            </w:r>
            <w:r w:rsidR="00FF777D">
              <w:rPr>
                <w:sz w:val="22"/>
                <w:szCs w:val="22"/>
              </w:rPr>
              <w:tab/>
            </w:r>
            <w:r w:rsidR="00E91F9D">
              <w:rPr>
                <w:sz w:val="22"/>
                <w:szCs w:val="22"/>
              </w:rPr>
              <w:t>entreprise</w:t>
            </w:r>
          </w:p>
          <w:p w:rsidR="00DC0E69" w:rsidP="2EFDADCC" w:rsidRDefault="008256D6" w14:paraId="46C7D65B" wp14:textId="77777777" wp14:noSpellErr="1">
            <w:pPr>
              <w:pStyle w:val="Information"/>
              <w:tabs>
                <w:tab w:val="left" w:pos="1440"/>
              </w:tabs>
              <w:ind w:left="1440" w:hanging="1418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 xml:space="preserve">je</w:t>
            </w:r>
            <w:proofErr w:type="gramEnd"/>
            <w:r>
              <w:rPr>
                <w:sz w:val="22"/>
                <w:szCs w:val="22"/>
              </w:rPr>
              <w:t xml:space="preserve"> veux </w:t>
            </w:r>
            <w:r w:rsidR="00FF777D">
              <w:rPr>
                <w:sz w:val="22"/>
                <w:szCs w:val="22"/>
              </w:rPr>
              <w:tab/>
            </w:r>
            <w:r w:rsidR="005E7EC9">
              <w:rPr>
                <w:sz w:val="22"/>
                <w:szCs w:val="22"/>
              </w:rPr>
              <w:t>consulter mon profil</w:t>
            </w:r>
          </w:p>
          <w:p w:rsidR="00030AB4" w:rsidP="2EFDADCC" w:rsidRDefault="00E91F9D" w14:paraId="7D2B69A1" wp14:textId="77777777" wp14:noSpellErr="1">
            <w:pPr>
              <w:pStyle w:val="Information"/>
              <w:tabs>
                <w:tab w:val="left" w:pos="1440"/>
              </w:tabs>
              <w:ind w:left="1440" w:hanging="1418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afin</w:t>
            </w:r>
            <w:proofErr w:type="gramEnd"/>
            <w:r>
              <w:rPr>
                <w:sz w:val="22"/>
                <w:szCs w:val="22"/>
              </w:rPr>
              <w:t xml:space="preserve"> d’</w:t>
            </w:r>
            <w:r w:rsidR="008256D6">
              <w:rPr>
                <w:sz w:val="22"/>
                <w:szCs w:val="22"/>
              </w:rPr>
              <w:t xml:space="preserve"> </w:t>
            </w:r>
            <w:r w:rsidR="00FF777D">
              <w:rPr>
                <w:sz w:val="22"/>
                <w:szCs w:val="22"/>
              </w:rPr>
              <w:tab/>
            </w:r>
            <w:r w:rsidR="003614B1">
              <w:rPr>
                <w:sz w:val="22"/>
                <w:szCs w:val="22"/>
              </w:rPr>
              <w:t xml:space="preserve">accéder </w:t>
            </w:r>
            <w:r w:rsidR="00D82011">
              <w:rPr>
                <w:sz w:val="22"/>
                <w:szCs w:val="22"/>
              </w:rPr>
              <w:t>à mes informations.</w:t>
            </w:r>
          </w:p>
          <w:p w:rsidR="005E7EC9" w:rsidP="00BB3EA4" w:rsidRDefault="005E7EC9" w14:paraId="3B8D0965" wp14:textId="77777777">
            <w:pPr>
              <w:pStyle w:val="Information"/>
              <w:tabs>
                <w:tab w:val="left" w:pos="1440"/>
              </w:tabs>
              <w:ind w:left="1440" w:hanging="1418"/>
              <w:rPr>
                <w:sz w:val="22"/>
                <w:szCs w:val="22"/>
              </w:rPr>
            </w:pPr>
          </w:p>
          <w:p w:rsidR="00030AB4" w:rsidP="2EFDADCC" w:rsidRDefault="00030AB4" w14:paraId="35D6E186" wp14:textId="77777777">
            <w:pPr>
              <w:pStyle w:val="Information"/>
              <w:tabs>
                <w:tab w:val="center" w:pos="9661"/>
              </w:tabs>
              <w:ind w:left="22"/>
              <w:rPr>
                <w:sz w:val="22"/>
                <w:szCs w:val="22"/>
              </w:rPr>
            </w:pPr>
            <w:r w:rsidRPr="00A814F9">
              <w:rPr>
                <w:sz w:val="22"/>
                <w:szCs w:val="22"/>
                <w:u w:val="single"/>
              </w:rPr>
              <w:t>Critères d’</w:t>
            </w:r>
            <w:proofErr w:type="spellStart"/>
            <w:r w:rsidRPr="00A814F9">
              <w:rPr>
                <w:sz w:val="22"/>
                <w:szCs w:val="22"/>
                <w:u w:val="single"/>
              </w:rPr>
              <w:t>acceptabilité</w:t>
            </w:r>
            <w:r w:rsidR="006B0469">
              <w:rPr>
                <w:sz w:val="22"/>
                <w:szCs w:val="22"/>
              </w:rPr>
              <w:tab/>
            </w:r>
            <w:r w:rsidRPr="00A814F9" w:rsidR="006B0469">
              <w:rPr>
                <w:sz w:val="22"/>
                <w:szCs w:val="22"/>
                <w:u w:val="single"/>
              </w:rPr>
              <w:t>Testé</w:t>
            </w:r>
            <w:proofErr w:type="spellEnd"/>
            <w:r w:rsidRPr="00A814F9" w:rsidR="006B0469">
              <w:rPr>
                <w:sz w:val="22"/>
                <w:szCs w:val="22"/>
                <w:u w:val="single"/>
              </w:rPr>
              <w:t xml:space="preserve"> par</w:t>
            </w:r>
          </w:p>
          <w:p w:rsidR="00511636" w:rsidP="2EFDADCC" w:rsidRDefault="003614B1" w14:paraId="1D11FB85" wp14:textId="77777777" wp14:noSpellErr="1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Un lien qui emmène </w:t>
            </w:r>
            <w:r w:rsidRPr="2EFDADCC">
              <w:rPr>
                <w:color w:val="FF0000"/>
                <w:sz w:val="22"/>
                <w:szCs w:val="22"/>
              </w:rPr>
              <w:t xml:space="preserve">l’étudiant </w:t>
            </w:r>
            <w:r>
              <w:rPr>
                <w:sz w:val="22"/>
                <w:szCs w:val="22"/>
              </w:rPr>
              <w:t xml:space="preserve">vers le site du </w:t>
            </w:r>
            <w:proofErr w:type="gramStart"/>
            <w:r>
              <w:rPr>
                <w:sz w:val="22"/>
                <w:szCs w:val="22"/>
              </w:rPr>
              <w:t>DICJ</w:t>
            </w:r>
            <w:r w:rsidR="00511636">
              <w:rPr>
                <w:sz w:val="22"/>
                <w:szCs w:val="22"/>
              </w:rPr>
              <w:t>.</w:t>
            </w:r>
            <w:r w:rsidR="003B2D8C">
              <w:rPr>
                <w:sz w:val="22"/>
                <w:szCs w:val="22"/>
              </w:rPr>
              <w:tab/>
            </w:r>
            <w:r w:rsidR="003B2D8C">
              <w:rPr>
                <w:sz w:val="22"/>
                <w:szCs w:val="22"/>
              </w:rPr>
              <w:t>(</w:t>
            </w:r>
            <w:proofErr w:type="gramEnd"/>
            <w:r w:rsidR="00645F4C">
              <w:rPr>
                <w:sz w:val="22"/>
                <w:szCs w:val="22"/>
              </w:rPr>
              <w:t>MAD</w:t>
            </w:r>
            <w:r w:rsidR="003B2D8C">
              <w:rPr>
                <w:sz w:val="22"/>
                <w:szCs w:val="22"/>
              </w:rPr>
              <w:t>)</w:t>
            </w:r>
            <w:r w:rsidR="00511636">
              <w:rPr>
                <w:sz w:val="22"/>
                <w:szCs w:val="22"/>
              </w:rPr>
              <w:t xml:space="preserve"> </w:t>
            </w:r>
          </w:p>
          <w:p w:rsidRPr="00BB3EA4" w:rsidR="009F5CC8" w:rsidP="2EFDADCC" w:rsidRDefault="00062AE4" w14:paraId="5E0F6339" wp14:textId="77777777" wp14:noSpellErr="1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Consultation du profil</w:t>
            </w:r>
            <w:r w:rsidR="009F5CC8">
              <w:rPr>
                <w:sz w:val="22"/>
                <w:szCs w:val="22"/>
              </w:rPr>
              <w:tab/>
            </w:r>
            <w:r w:rsidR="009F5CC8">
              <w:rPr>
                <w:sz w:val="22"/>
                <w:szCs w:val="22"/>
              </w:rPr>
              <w:t>(</w:t>
            </w:r>
            <w:r w:rsidR="00645F4C">
              <w:rPr>
                <w:sz w:val="22"/>
                <w:szCs w:val="22"/>
              </w:rPr>
              <w:t>MAD</w:t>
            </w:r>
            <w:bookmarkStart w:name="_GoBack" w:id="2"/>
            <w:bookmarkEnd w:id="2"/>
            <w:r w:rsidR="009F5CC8">
              <w:rPr>
                <w:sz w:val="22"/>
                <w:szCs w:val="22"/>
              </w:rPr>
              <w:t>)</w:t>
            </w:r>
            <w:r w:rsidRPr="00BB3EA4" w:rsidR="00E226EE">
              <w:rPr>
                <w:sz w:val="22"/>
                <w:szCs w:val="22"/>
              </w:rPr>
              <w:t xml:space="preserve"> </w:t>
            </w:r>
          </w:p>
        </w:tc>
      </w:tr>
      <w:tr xmlns:wp14="http://schemas.microsoft.com/office/word/2010/wordml" w:rsidRPr="005E2D97" w:rsidR="00512EAF" w:rsidTr="2EFDADCC" w14:paraId="3077D317" wp14:textId="77777777">
        <w:trPr>
          <w:trHeight w:val="20"/>
          <w:jc w:val="center"/>
        </w:trPr>
        <w:tc>
          <w:tcPr>
            <w:tcW w:w="11098" w:type="dxa"/>
            <w:gridSpan w:val="2"/>
            <w:tcBorders>
              <w:top w:val="single" w:color="C0C0C0" w:sz="4" w:space="0"/>
              <w:bottom w:val="single" w:color="C0C0C0" w:sz="4" w:space="0"/>
            </w:tcBorders>
            <w:shd w:val="clear" w:color="auto" w:fill="auto"/>
            <w:tcMar/>
          </w:tcPr>
          <w:p w:rsidRPr="005E2D97" w:rsidR="00512EAF" w:rsidP="000973CC" w:rsidRDefault="00286AEA" w14:paraId="5F640714" wp14:textId="77777777" wp14:noSpellErr="1">
            <w:pPr>
              <w:pStyle w:val="Titre3"/>
              <w:spacing w:before="0" w:after="0"/>
              <w:ind w:left="0"/>
            </w:pPr>
            <w:r w:rsidRPr="2EFDADCC" w:rsidR="2EFDADCC">
              <w:rPr>
                <w:sz w:val="32"/>
                <w:szCs w:val="32"/>
              </w:rPr>
              <w:t>Suivi</w:t>
            </w:r>
          </w:p>
        </w:tc>
      </w:tr>
      <w:tr xmlns:wp14="http://schemas.microsoft.com/office/word/2010/wordml" w:rsidRPr="005E2D97" w:rsidR="00512EAF" w:rsidTr="2EFDADCC" w14:paraId="5C06B790" wp14:textId="77777777">
        <w:trPr>
          <w:trHeight w:val="1475"/>
          <w:jc w:val="center"/>
        </w:trPr>
        <w:tc>
          <w:tcPr>
            <w:tcW w:w="11098" w:type="dxa"/>
            <w:gridSpan w:val="2"/>
            <w:tcBorders>
              <w:top w:val="single" w:color="C0C0C0" w:sz="4" w:space="0"/>
              <w:bottom w:val="single" w:color="C0C0C0" w:sz="4" w:space="0"/>
            </w:tcBorders>
            <w:shd w:val="clear" w:color="auto" w:fill="auto"/>
            <w:tcMar/>
          </w:tcPr>
          <w:p w:rsidR="00512EAF" w:rsidP="2EFDADCC" w:rsidRDefault="006508BB" w14:paraId="08C1FEA1" wp14:textId="77777777">
            <w:pPr>
              <w:spacing w:before="120"/>
              <w:jc w:val="both"/>
              <w:rPr>
                <w:sz w:val="22"/>
                <w:szCs w:val="22"/>
              </w:rPr>
            </w:pPr>
            <w:r w:rsidRPr="2EFDADCC" w:rsidR="2EFDADCC">
              <w:rPr>
                <w:sz w:val="22"/>
                <w:szCs w:val="22"/>
              </w:rPr>
              <w:t>Responsable</w:t>
            </w:r>
            <w:r w:rsidRPr="2EFDADCC" w:rsidR="2EFDADCC">
              <w:rPr>
                <w:sz w:val="22"/>
                <w:szCs w:val="22"/>
              </w:rPr>
              <w:t xml:space="preserve"> : </w:t>
            </w:r>
            <w:r w:rsidRPr="2EFDADCC" w:rsidR="2EFDADCC">
              <w:rPr>
                <w:sz w:val="22"/>
                <w:szCs w:val="22"/>
              </w:rPr>
              <w:t xml:space="preserve">David </w:t>
            </w:r>
            <w:proofErr w:type="spellStart"/>
            <w:r w:rsidRPr="2EFDADCC" w:rsidR="2EFDADCC">
              <w:rPr>
                <w:sz w:val="22"/>
                <w:szCs w:val="22"/>
              </w:rPr>
              <w:t>Sheehy</w:t>
            </w:r>
            <w:proofErr w:type="spellEnd"/>
          </w:p>
          <w:p w:rsidR="000973CC" w:rsidP="2EFDADCC" w:rsidRDefault="005A65C4" w14:paraId="3CEE72DF" wp14:textId="77777777" wp14:noSpellErr="1">
            <w:pPr>
              <w:spacing w:before="120"/>
              <w:jc w:val="both"/>
              <w:rPr>
                <w:sz w:val="22"/>
                <w:szCs w:val="22"/>
              </w:rPr>
            </w:pPr>
            <w:r w:rsidRPr="2EFDADCC" w:rsidR="2EFDADCC">
              <w:rPr>
                <w:sz w:val="22"/>
                <w:szCs w:val="22"/>
              </w:rPr>
              <w:t xml:space="preserve">Date de création : </w:t>
            </w:r>
            <w:r w:rsidRPr="2EFDADCC" w:rsidR="2EFDADCC">
              <w:rPr>
                <w:sz w:val="22"/>
                <w:szCs w:val="22"/>
              </w:rPr>
              <w:t>2017-08-31</w:t>
            </w:r>
          </w:p>
          <w:p w:rsidR="002727BC" w:rsidP="2EFDADCC" w:rsidRDefault="005E22E8" w14:paraId="42BBA870" wp14:textId="77777777" wp14:noSpellErr="1">
            <w:pPr>
              <w:spacing w:before="120"/>
              <w:jc w:val="both"/>
              <w:rPr>
                <w:sz w:val="22"/>
                <w:szCs w:val="22"/>
              </w:rPr>
            </w:pPr>
            <w:r w:rsidRPr="2EFDADCC" w:rsidR="2EFDADCC">
              <w:rPr>
                <w:sz w:val="22"/>
                <w:szCs w:val="22"/>
              </w:rPr>
              <w:t>Estimation :</w:t>
            </w:r>
            <w:r w:rsidRPr="2EFDADCC" w:rsidR="2EFDADCC">
              <w:rPr>
                <w:sz w:val="22"/>
                <w:szCs w:val="22"/>
              </w:rPr>
              <w:t xml:space="preserve"> XX</w:t>
            </w:r>
            <w:r w:rsidRPr="2EFDADCC" w:rsidR="2EFDADCC">
              <w:rPr>
                <w:sz w:val="22"/>
                <w:szCs w:val="22"/>
              </w:rPr>
              <w:t xml:space="preserve"> h</w:t>
            </w:r>
          </w:p>
          <w:p w:rsidR="008B6ECD" w:rsidP="005F0B2B" w:rsidRDefault="008B6ECD" w14:paraId="1AD562A6" wp14:textId="77777777">
            <w:pPr>
              <w:spacing w:before="120"/>
              <w:jc w:val="both"/>
              <w:rPr>
                <w:sz w:val="22"/>
                <w:szCs w:val="22"/>
              </w:rPr>
            </w:pPr>
          </w:p>
          <w:p w:rsidRPr="005E2D97" w:rsidR="006F06A0" w:rsidP="2EFDADCC" w:rsidRDefault="008B6ECD" w14:paraId="03015AFF" wp14:textId="77777777" wp14:noSpellErr="1">
            <w:pPr>
              <w:spacing w:before="120"/>
              <w:jc w:val="both"/>
              <w:rPr>
                <w:sz w:val="22"/>
                <w:szCs w:val="22"/>
              </w:rPr>
            </w:pPr>
            <w:r w:rsidRPr="2EFDADCC" w:rsidR="2EFDADCC">
              <w:rPr>
                <w:sz w:val="22"/>
                <w:szCs w:val="22"/>
              </w:rPr>
              <w:t>Test d’utilisabilité</w:t>
            </w:r>
            <w:r w:rsidRPr="2EFDADCC" w:rsidR="2EFDADCC">
              <w:rPr>
                <w:sz w:val="22"/>
                <w:szCs w:val="22"/>
              </w:rPr>
              <w:t> : AAAA-MM-JJ</w:t>
            </w:r>
          </w:p>
        </w:tc>
      </w:tr>
      <w:tr xmlns:wp14="http://schemas.microsoft.com/office/word/2010/wordml" w:rsidRPr="005E2D97" w:rsidR="000648E5" w:rsidTr="2EFDADCC" w14:paraId="6C9506AF" wp14:textId="77777777">
        <w:trPr>
          <w:trHeight w:val="20"/>
          <w:jc w:val="center"/>
        </w:trPr>
        <w:tc>
          <w:tcPr>
            <w:tcW w:w="11098" w:type="dxa"/>
            <w:gridSpan w:val="2"/>
            <w:tcBorders>
              <w:top w:val="single" w:color="C0C0C0" w:sz="4" w:space="0"/>
              <w:bottom w:val="single" w:color="C0C0C0" w:sz="4" w:space="0"/>
            </w:tcBorders>
            <w:shd w:val="clear" w:color="auto" w:fill="auto"/>
            <w:tcMar/>
          </w:tcPr>
          <w:p w:rsidRPr="005E2D97" w:rsidR="000648E5" w:rsidP="008A1FFA" w:rsidRDefault="0087205B" w14:paraId="74195FA0" wp14:textId="77777777" wp14:noSpellErr="1">
            <w:pPr>
              <w:pStyle w:val="Titre3"/>
              <w:spacing w:before="0" w:after="0"/>
              <w:ind w:left="0"/>
            </w:pPr>
            <w:r w:rsidRPr="2EFDADCC" w:rsidR="2EFDADCC">
              <w:rPr>
                <w:sz w:val="32"/>
                <w:szCs w:val="32"/>
              </w:rPr>
              <w:t>Commentaires</w:t>
            </w:r>
          </w:p>
        </w:tc>
      </w:tr>
      <w:tr xmlns:wp14="http://schemas.microsoft.com/office/word/2010/wordml" w:rsidRPr="005E2D97" w:rsidR="000648E5" w:rsidTr="2EFDADCC" w14:paraId="478B5793" wp14:textId="77777777">
        <w:trPr>
          <w:trHeight w:val="1475"/>
          <w:jc w:val="center"/>
        </w:trPr>
        <w:tc>
          <w:tcPr>
            <w:tcW w:w="11098" w:type="dxa"/>
            <w:gridSpan w:val="2"/>
            <w:tcBorders>
              <w:top w:val="single" w:color="C0C0C0" w:sz="4" w:space="0"/>
              <w:bottom w:val="single" w:color="C0C0C0" w:sz="4" w:space="0"/>
            </w:tcBorders>
            <w:shd w:val="clear" w:color="auto" w:fill="auto"/>
            <w:tcMar/>
          </w:tcPr>
          <w:p w:rsidRPr="005E2D97" w:rsidR="000648E5" w:rsidP="2EFDADCC" w:rsidRDefault="000648E5" wp14:noSpellErr="1" w14:paraId="5FBC7545" wp14:textId="793CC9F5">
            <w:pPr>
              <w:spacing w:before="120"/>
              <w:jc w:val="both"/>
              <w:rPr>
                <w:sz w:val="22"/>
                <w:szCs w:val="22"/>
              </w:rPr>
            </w:pPr>
            <w:r w:rsidRPr="2EFDADCC" w:rsidR="2EFDADCC">
              <w:rPr>
                <w:sz w:val="22"/>
                <w:szCs w:val="22"/>
              </w:rPr>
              <w:t>Mise en page à revoir</w:t>
            </w:r>
          </w:p>
          <w:p w:rsidRPr="005E2D97" w:rsidR="000648E5" w:rsidP="2EFDADCC" w:rsidRDefault="000648E5" w14:paraId="2FB02AD6" w14:noSpellErr="1" wp14:textId="659084BC">
            <w:pPr>
              <w:pStyle w:val="Normal"/>
              <w:spacing w:before="120"/>
              <w:jc w:val="both"/>
              <w:rPr>
                <w:color w:val="FF0000"/>
                <w:sz w:val="22"/>
                <w:szCs w:val="22"/>
              </w:rPr>
            </w:pPr>
            <w:r w:rsidRPr="2EFDADCC" w:rsidR="2EFDADCC">
              <w:rPr>
                <w:color w:val="FF0000"/>
                <w:sz w:val="22"/>
                <w:szCs w:val="22"/>
              </w:rPr>
              <w:t xml:space="preserve">Pas de </w:t>
            </w:r>
            <w:proofErr w:type="gramStart"/>
            <w:r w:rsidRPr="2EFDADCC" w:rsidR="2EFDADCC">
              <w:rPr>
                <w:color w:val="FF0000"/>
                <w:sz w:val="22"/>
                <w:szCs w:val="22"/>
              </w:rPr>
              <w:t>logo?????</w:t>
            </w:r>
            <w:proofErr w:type="gramEnd"/>
          </w:p>
        </w:tc>
      </w:tr>
    </w:tbl>
    <w:p xmlns:wp14="http://schemas.microsoft.com/office/word/2010/wordml" w:rsidR="005F0B2B" w:rsidP="005F0B2B" w:rsidRDefault="005F0B2B" w14:paraId="5C9D8D4D" wp14:textId="77777777">
      <w:pPr>
        <w:jc w:val="center"/>
      </w:pPr>
    </w:p>
    <w:sectPr w:rsidR="005F0B2B" w:rsidSect="00BD6C15">
      <w:headerReference w:type="even" r:id="rId9"/>
      <w:headerReference w:type="default" r:id="rId10"/>
      <w:headerReference w:type="first" r:id="rId11"/>
      <w:pgSz w:w="12240" w:h="15840" w:orient="portrait" w:code="1"/>
      <w:pgMar w:top="720" w:right="720" w:bottom="731" w:left="72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5200B1" w:rsidRDefault="005200B1" w14:paraId="07B99FAF" wp14:textId="77777777">
      <w:r>
        <w:separator/>
      </w:r>
    </w:p>
  </w:endnote>
  <w:endnote w:type="continuationSeparator" w:id="0">
    <w:p xmlns:wp14="http://schemas.microsoft.com/office/word/2010/wordml" w:rsidR="005200B1" w:rsidRDefault="005200B1" w14:paraId="3E411C02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5200B1" w:rsidRDefault="005200B1" w14:paraId="188891EE" wp14:textId="77777777">
      <w:r>
        <w:separator/>
      </w:r>
    </w:p>
  </w:footnote>
  <w:footnote w:type="continuationSeparator" w:id="0">
    <w:p xmlns:wp14="http://schemas.microsoft.com/office/word/2010/wordml" w:rsidR="005200B1" w:rsidRDefault="005200B1" w14:paraId="2BCAF1ED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BD6C15" w:rsidRDefault="00BD6C15" w14:paraId="1C1853FF" wp14:textId="77777777" wp14:noSpellErr="1">
    <w:pPr>
      <w:pStyle w:val="En-tte"/>
    </w:pPr>
    <w:r w:rsidR="2EFDADCC">
      <w:rPr/>
      <w:t>[Tapez un texte]</w:t>
    </w:r>
  </w:p>
  <w:p xmlns:wp14="http://schemas.microsoft.com/office/word/2010/wordml" w:rsidR="00A632A9" w:rsidP="00C876E7" w:rsidRDefault="00A632A9" w14:paraId="2BAE29A1" wp14:textId="77777777">
    <w:pPr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BD6C15" w:rsidRDefault="00BD6C15" w14:paraId="2853A655" wp14:textId="77777777" wp14:noSpellErr="1">
    <w:pPr>
      <w:pStyle w:val="En-tte"/>
    </w:pPr>
    <w:r w:rsidR="2EFDADCC">
      <w:rPr/>
      <w:t>[Tapez un texte]</w:t>
    </w:r>
  </w:p>
  <w:p xmlns:wp14="http://schemas.microsoft.com/office/word/2010/wordml" w:rsidR="00A632A9" w:rsidP="002509B2" w:rsidRDefault="00A632A9" w14:paraId="4ECFEFA5" wp14:textId="77777777">
    <w:pPr>
      <w:ind w:right="360"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p xmlns:wp14="http://schemas.microsoft.com/office/word/2010/wordml" w:rsidR="00A632A9" w:rsidP="00462A64" w:rsidRDefault="00681BBC" w14:paraId="3AF6D6C2" wp14:textId="77777777">
    <w:pPr>
      <w:tabs>
        <w:tab w:val="left" w:pos="8730"/>
      </w:tabs>
    </w:pPr>
    <w:r>
      <w:rPr>
        <w:noProof/>
        <w:lang w:eastAsia="fr-CA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7728" behindDoc="0" locked="0" layoutInCell="1" allowOverlap="1" wp14:anchorId="1CA6029D" wp14:editId="7777777">
              <wp:simplePos x="0" y="0"/>
              <wp:positionH relativeFrom="column">
                <wp:posOffset>106680</wp:posOffset>
              </wp:positionH>
              <wp:positionV relativeFrom="paragraph">
                <wp:posOffset>461010</wp:posOffset>
              </wp:positionV>
              <wp:extent cx="5103495" cy="697865"/>
              <wp:effectExtent l="1905" t="3810" r="0" b="3175"/>
              <wp:wrapNone/>
              <wp:docPr id="1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03495" cy="69786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E89B00">
                              <a:gamma/>
                              <a:tint val="0"/>
                              <a:invGamma/>
                            </a:srgbClr>
                          </a:gs>
                          <a:gs pos="100000">
                            <a:srgbClr val="E89B00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<w:pict w14:anchorId="256B66FC">
            <v:rect id="Rectangle 3" style="position:absolute;margin-left:8.4pt;margin-top:36.3pt;width:401.85pt;height:54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stroked="f" w14:anchorId="5DFAC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">
              <v:fill type="gradient" color2="#e89b00" angle="90" focus="100%" rotate="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B12F6"/>
    <w:multiLevelType w:val="hybridMultilevel"/>
    <w:tmpl w:val="35A2E0E8"/>
    <w:lvl w:ilvl="0" w:tplc="0C0C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20546C4F"/>
    <w:multiLevelType w:val="hybridMultilevel"/>
    <w:tmpl w:val="78C2127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1270C13A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color w:val="auto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B2C6943"/>
    <w:multiLevelType w:val="hybridMultilevel"/>
    <w:tmpl w:val="051C4810"/>
    <w:lvl w:ilvl="0" w:tplc="0C0C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334649AC"/>
    <w:multiLevelType w:val="hybridMultilevel"/>
    <w:tmpl w:val="1906522E"/>
    <w:lvl w:ilvl="0" w:tplc="0C0C0001">
      <w:start w:val="1"/>
      <w:numFmt w:val="bullet"/>
      <w:lvlText w:val=""/>
      <w:lvlJc w:val="left"/>
      <w:pPr>
        <w:ind w:left="723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3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3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3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3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3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3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3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3" w:hanging="360"/>
      </w:pPr>
      <w:rPr>
        <w:rFonts w:hint="default" w:ascii="Wingdings" w:hAnsi="Wingdings"/>
      </w:rPr>
    </w:lvl>
  </w:abstractNum>
  <w:abstractNum w:abstractNumId="4" w15:restartNumberingAfterBreak="0">
    <w:nsid w:val="3F5322F9"/>
    <w:multiLevelType w:val="hybridMultilevel"/>
    <w:tmpl w:val="BC06A4DA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BC1681B"/>
    <w:multiLevelType w:val="hybridMultilevel"/>
    <w:tmpl w:val="6178D650"/>
    <w:lvl w:ilvl="0" w:tplc="8B64FFE6">
      <w:start w:val="1"/>
      <w:numFmt w:val="bullet"/>
      <w:pStyle w:val="monstyle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auto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C9B204E"/>
    <w:multiLevelType w:val="hybridMultilevel"/>
    <w:tmpl w:val="F216D48C"/>
    <w:lvl w:ilvl="0" w:tplc="0C0C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 w15:restartNumberingAfterBreak="0">
    <w:nsid w:val="4DD64A87"/>
    <w:multiLevelType w:val="hybridMultilevel"/>
    <w:tmpl w:val="A6467F0C"/>
    <w:lvl w:ilvl="0" w:tplc="0C0C0001">
      <w:start w:val="1"/>
      <w:numFmt w:val="bullet"/>
      <w:lvlText w:val=""/>
      <w:lvlJc w:val="left"/>
      <w:pPr>
        <w:ind w:left="742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62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82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902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22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42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62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82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502" w:hanging="360"/>
      </w:pPr>
      <w:rPr>
        <w:rFonts w:hint="default" w:ascii="Wingdings" w:hAnsi="Wingdings"/>
      </w:rPr>
    </w:lvl>
  </w:abstractNum>
  <w:abstractNum w:abstractNumId="8" w15:restartNumberingAfterBreak="0">
    <w:nsid w:val="5FA34B48"/>
    <w:multiLevelType w:val="singleLevel"/>
    <w:tmpl w:val="0C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9" w15:restartNumberingAfterBreak="0">
    <w:nsid w:val="6DE42496"/>
    <w:multiLevelType w:val="hybridMultilevel"/>
    <w:tmpl w:val="AF525812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9"/>
  </w:num>
  <w:num w:numId="6">
    <w:abstractNumId w:val="3"/>
  </w:num>
  <w:num w:numId="7">
    <w:abstractNumId w:val="0"/>
  </w:num>
  <w:num w:numId="8">
    <w:abstractNumId w:val="6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97C"/>
    <w:rsid w:val="000004E8"/>
    <w:rsid w:val="00005E88"/>
    <w:rsid w:val="00011E6A"/>
    <w:rsid w:val="00013E96"/>
    <w:rsid w:val="00022755"/>
    <w:rsid w:val="00030AB4"/>
    <w:rsid w:val="000335BC"/>
    <w:rsid w:val="000567EA"/>
    <w:rsid w:val="00056B0B"/>
    <w:rsid w:val="00060B5E"/>
    <w:rsid w:val="00060B7B"/>
    <w:rsid w:val="00062AE4"/>
    <w:rsid w:val="00062D54"/>
    <w:rsid w:val="000648E5"/>
    <w:rsid w:val="00065EFF"/>
    <w:rsid w:val="00072F08"/>
    <w:rsid w:val="0009015C"/>
    <w:rsid w:val="000911DC"/>
    <w:rsid w:val="0009537F"/>
    <w:rsid w:val="000961EB"/>
    <w:rsid w:val="00096D4D"/>
    <w:rsid w:val="00096DEF"/>
    <w:rsid w:val="000973CC"/>
    <w:rsid w:val="000A3F8E"/>
    <w:rsid w:val="000A539F"/>
    <w:rsid w:val="000A596C"/>
    <w:rsid w:val="000B2761"/>
    <w:rsid w:val="000B7F1A"/>
    <w:rsid w:val="000C57FF"/>
    <w:rsid w:val="000D4DB7"/>
    <w:rsid w:val="000D6623"/>
    <w:rsid w:val="000E2B22"/>
    <w:rsid w:val="000E435F"/>
    <w:rsid w:val="000E6E39"/>
    <w:rsid w:val="000F1AAC"/>
    <w:rsid w:val="00116F0B"/>
    <w:rsid w:val="00120308"/>
    <w:rsid w:val="00120653"/>
    <w:rsid w:val="00121BEA"/>
    <w:rsid w:val="00121CE5"/>
    <w:rsid w:val="00123E6E"/>
    <w:rsid w:val="001410DF"/>
    <w:rsid w:val="00141666"/>
    <w:rsid w:val="001420ED"/>
    <w:rsid w:val="00156967"/>
    <w:rsid w:val="001650FE"/>
    <w:rsid w:val="001652EA"/>
    <w:rsid w:val="00171E84"/>
    <w:rsid w:val="001731D5"/>
    <w:rsid w:val="0018132F"/>
    <w:rsid w:val="00190A13"/>
    <w:rsid w:val="001932B1"/>
    <w:rsid w:val="00194CDD"/>
    <w:rsid w:val="00195385"/>
    <w:rsid w:val="001A07A2"/>
    <w:rsid w:val="001A423F"/>
    <w:rsid w:val="001A6FB8"/>
    <w:rsid w:val="001A7AD9"/>
    <w:rsid w:val="001B49CA"/>
    <w:rsid w:val="001B7885"/>
    <w:rsid w:val="001B7F6E"/>
    <w:rsid w:val="001C7C27"/>
    <w:rsid w:val="001D5116"/>
    <w:rsid w:val="001E4DD0"/>
    <w:rsid w:val="001E7A17"/>
    <w:rsid w:val="001F3010"/>
    <w:rsid w:val="001F34C0"/>
    <w:rsid w:val="001F48C3"/>
    <w:rsid w:val="001F4CC2"/>
    <w:rsid w:val="00202A59"/>
    <w:rsid w:val="00203DC1"/>
    <w:rsid w:val="00207DB8"/>
    <w:rsid w:val="002271BE"/>
    <w:rsid w:val="00234EAD"/>
    <w:rsid w:val="002454E2"/>
    <w:rsid w:val="002456EC"/>
    <w:rsid w:val="002509B2"/>
    <w:rsid w:val="002563F5"/>
    <w:rsid w:val="0026178F"/>
    <w:rsid w:val="00264C0D"/>
    <w:rsid w:val="002727BC"/>
    <w:rsid w:val="0028098C"/>
    <w:rsid w:val="00286AEA"/>
    <w:rsid w:val="002A05B8"/>
    <w:rsid w:val="002A73E2"/>
    <w:rsid w:val="002B697C"/>
    <w:rsid w:val="002C4BC6"/>
    <w:rsid w:val="002D1B7D"/>
    <w:rsid w:val="002D6807"/>
    <w:rsid w:val="002E0DD3"/>
    <w:rsid w:val="002F0665"/>
    <w:rsid w:val="002F1768"/>
    <w:rsid w:val="002F6D54"/>
    <w:rsid w:val="00303892"/>
    <w:rsid w:val="003122C5"/>
    <w:rsid w:val="0031369C"/>
    <w:rsid w:val="00321FE7"/>
    <w:rsid w:val="00326DF9"/>
    <w:rsid w:val="00327615"/>
    <w:rsid w:val="003308D8"/>
    <w:rsid w:val="00340487"/>
    <w:rsid w:val="00343F7C"/>
    <w:rsid w:val="00344934"/>
    <w:rsid w:val="00345B57"/>
    <w:rsid w:val="00346265"/>
    <w:rsid w:val="00346BE0"/>
    <w:rsid w:val="003614B1"/>
    <w:rsid w:val="003624F3"/>
    <w:rsid w:val="00373060"/>
    <w:rsid w:val="00374F34"/>
    <w:rsid w:val="00387AC1"/>
    <w:rsid w:val="0039055D"/>
    <w:rsid w:val="00396537"/>
    <w:rsid w:val="003968BD"/>
    <w:rsid w:val="003A2563"/>
    <w:rsid w:val="003A2B7A"/>
    <w:rsid w:val="003A2B8E"/>
    <w:rsid w:val="003A3F14"/>
    <w:rsid w:val="003B29BE"/>
    <w:rsid w:val="003B2D8C"/>
    <w:rsid w:val="003B3824"/>
    <w:rsid w:val="003C5FEE"/>
    <w:rsid w:val="003D18E5"/>
    <w:rsid w:val="003D42BE"/>
    <w:rsid w:val="003D5B7F"/>
    <w:rsid w:val="003F0D90"/>
    <w:rsid w:val="00402505"/>
    <w:rsid w:val="00417244"/>
    <w:rsid w:val="00427373"/>
    <w:rsid w:val="00427868"/>
    <w:rsid w:val="004355B1"/>
    <w:rsid w:val="00435B2D"/>
    <w:rsid w:val="00443639"/>
    <w:rsid w:val="00452874"/>
    <w:rsid w:val="004537E6"/>
    <w:rsid w:val="00455469"/>
    <w:rsid w:val="00455E95"/>
    <w:rsid w:val="004577F7"/>
    <w:rsid w:val="00461C6F"/>
    <w:rsid w:val="00462A64"/>
    <w:rsid w:val="004634E5"/>
    <w:rsid w:val="0046418A"/>
    <w:rsid w:val="0047179B"/>
    <w:rsid w:val="004726A0"/>
    <w:rsid w:val="0047480A"/>
    <w:rsid w:val="00483828"/>
    <w:rsid w:val="0049364B"/>
    <w:rsid w:val="004A0C9A"/>
    <w:rsid w:val="004A1C52"/>
    <w:rsid w:val="004A2B59"/>
    <w:rsid w:val="004A6C97"/>
    <w:rsid w:val="004B15C2"/>
    <w:rsid w:val="004B79EF"/>
    <w:rsid w:val="004C0D62"/>
    <w:rsid w:val="004C2C80"/>
    <w:rsid w:val="004D4E4B"/>
    <w:rsid w:val="004D6055"/>
    <w:rsid w:val="004D7A97"/>
    <w:rsid w:val="004F341F"/>
    <w:rsid w:val="004F4D2D"/>
    <w:rsid w:val="005071D6"/>
    <w:rsid w:val="00511636"/>
    <w:rsid w:val="00512EAF"/>
    <w:rsid w:val="005200B1"/>
    <w:rsid w:val="005205E3"/>
    <w:rsid w:val="00523461"/>
    <w:rsid w:val="005238B2"/>
    <w:rsid w:val="00531DB1"/>
    <w:rsid w:val="005506FC"/>
    <w:rsid w:val="00553185"/>
    <w:rsid w:val="00553B6C"/>
    <w:rsid w:val="005563BE"/>
    <w:rsid w:val="00560814"/>
    <w:rsid w:val="00564303"/>
    <w:rsid w:val="00565537"/>
    <w:rsid w:val="0057450E"/>
    <w:rsid w:val="0057577F"/>
    <w:rsid w:val="005846B2"/>
    <w:rsid w:val="0058674E"/>
    <w:rsid w:val="00587768"/>
    <w:rsid w:val="00593FFF"/>
    <w:rsid w:val="00595016"/>
    <w:rsid w:val="005A65C4"/>
    <w:rsid w:val="005B0B5C"/>
    <w:rsid w:val="005C0F8A"/>
    <w:rsid w:val="005C63A4"/>
    <w:rsid w:val="005E088F"/>
    <w:rsid w:val="005E22E8"/>
    <w:rsid w:val="005E2D97"/>
    <w:rsid w:val="005E6682"/>
    <w:rsid w:val="005E6743"/>
    <w:rsid w:val="005E7EC9"/>
    <w:rsid w:val="005F0B2B"/>
    <w:rsid w:val="005F0B56"/>
    <w:rsid w:val="005F217C"/>
    <w:rsid w:val="006061B1"/>
    <w:rsid w:val="00614199"/>
    <w:rsid w:val="0064163C"/>
    <w:rsid w:val="00641716"/>
    <w:rsid w:val="00645F4C"/>
    <w:rsid w:val="006508BB"/>
    <w:rsid w:val="00651028"/>
    <w:rsid w:val="00653BA9"/>
    <w:rsid w:val="00654C54"/>
    <w:rsid w:val="0065537B"/>
    <w:rsid w:val="0065784B"/>
    <w:rsid w:val="0066446D"/>
    <w:rsid w:val="0066684E"/>
    <w:rsid w:val="00667B70"/>
    <w:rsid w:val="00667E8F"/>
    <w:rsid w:val="006739AF"/>
    <w:rsid w:val="0067507F"/>
    <w:rsid w:val="00681BBC"/>
    <w:rsid w:val="00690917"/>
    <w:rsid w:val="006A255E"/>
    <w:rsid w:val="006A6115"/>
    <w:rsid w:val="006B0469"/>
    <w:rsid w:val="006B0E5B"/>
    <w:rsid w:val="006B5302"/>
    <w:rsid w:val="006C49F9"/>
    <w:rsid w:val="006C4BB0"/>
    <w:rsid w:val="006C6865"/>
    <w:rsid w:val="006C75F9"/>
    <w:rsid w:val="006D0E0A"/>
    <w:rsid w:val="006D139F"/>
    <w:rsid w:val="006E21EC"/>
    <w:rsid w:val="006E43A3"/>
    <w:rsid w:val="006E608E"/>
    <w:rsid w:val="006F06A0"/>
    <w:rsid w:val="006F12F6"/>
    <w:rsid w:val="0070775F"/>
    <w:rsid w:val="00713961"/>
    <w:rsid w:val="007174B0"/>
    <w:rsid w:val="00721773"/>
    <w:rsid w:val="00721CB9"/>
    <w:rsid w:val="0072209A"/>
    <w:rsid w:val="0072530C"/>
    <w:rsid w:val="00726672"/>
    <w:rsid w:val="00743A10"/>
    <w:rsid w:val="00744338"/>
    <w:rsid w:val="00744F95"/>
    <w:rsid w:val="00752034"/>
    <w:rsid w:val="007551D4"/>
    <w:rsid w:val="00757B9F"/>
    <w:rsid w:val="00762950"/>
    <w:rsid w:val="0076654E"/>
    <w:rsid w:val="00774DA7"/>
    <w:rsid w:val="0078320F"/>
    <w:rsid w:val="007878D0"/>
    <w:rsid w:val="00787AD6"/>
    <w:rsid w:val="00787F34"/>
    <w:rsid w:val="00791007"/>
    <w:rsid w:val="007915CD"/>
    <w:rsid w:val="0079199E"/>
    <w:rsid w:val="00791ED5"/>
    <w:rsid w:val="0079253C"/>
    <w:rsid w:val="0079596D"/>
    <w:rsid w:val="00796434"/>
    <w:rsid w:val="007A24CF"/>
    <w:rsid w:val="007A7214"/>
    <w:rsid w:val="007B2298"/>
    <w:rsid w:val="007B3B99"/>
    <w:rsid w:val="007B3D7A"/>
    <w:rsid w:val="007B4B35"/>
    <w:rsid w:val="007B736B"/>
    <w:rsid w:val="007C1206"/>
    <w:rsid w:val="007D3C41"/>
    <w:rsid w:val="007D6F46"/>
    <w:rsid w:val="007F0E8C"/>
    <w:rsid w:val="007F64C4"/>
    <w:rsid w:val="007F7C21"/>
    <w:rsid w:val="008023AC"/>
    <w:rsid w:val="00805498"/>
    <w:rsid w:val="008135EB"/>
    <w:rsid w:val="0081417A"/>
    <w:rsid w:val="00814312"/>
    <w:rsid w:val="008179A9"/>
    <w:rsid w:val="00817FEF"/>
    <w:rsid w:val="008256D6"/>
    <w:rsid w:val="00825D59"/>
    <w:rsid w:val="008336FC"/>
    <w:rsid w:val="0084241E"/>
    <w:rsid w:val="0084322A"/>
    <w:rsid w:val="00845A3E"/>
    <w:rsid w:val="008538BA"/>
    <w:rsid w:val="0086275C"/>
    <w:rsid w:val="00864CFA"/>
    <w:rsid w:val="0086713B"/>
    <w:rsid w:val="0087205B"/>
    <w:rsid w:val="00873E72"/>
    <w:rsid w:val="00894A79"/>
    <w:rsid w:val="008A425D"/>
    <w:rsid w:val="008B2021"/>
    <w:rsid w:val="008B5297"/>
    <w:rsid w:val="008B66D1"/>
    <w:rsid w:val="008B6ECD"/>
    <w:rsid w:val="008B72E9"/>
    <w:rsid w:val="008B7EC5"/>
    <w:rsid w:val="008C13BE"/>
    <w:rsid w:val="008D46BE"/>
    <w:rsid w:val="008D5639"/>
    <w:rsid w:val="008E0FD5"/>
    <w:rsid w:val="008E7DF1"/>
    <w:rsid w:val="008F095A"/>
    <w:rsid w:val="008F43CC"/>
    <w:rsid w:val="00911C89"/>
    <w:rsid w:val="0091280E"/>
    <w:rsid w:val="009137D4"/>
    <w:rsid w:val="009179C4"/>
    <w:rsid w:val="009214C4"/>
    <w:rsid w:val="00921606"/>
    <w:rsid w:val="00926B36"/>
    <w:rsid w:val="009425B1"/>
    <w:rsid w:val="00944411"/>
    <w:rsid w:val="00954F10"/>
    <w:rsid w:val="00955A9B"/>
    <w:rsid w:val="00962295"/>
    <w:rsid w:val="009645BC"/>
    <w:rsid w:val="00964F8C"/>
    <w:rsid w:val="00965C34"/>
    <w:rsid w:val="009706A4"/>
    <w:rsid w:val="00970852"/>
    <w:rsid w:val="00975D60"/>
    <w:rsid w:val="009844B4"/>
    <w:rsid w:val="009A037D"/>
    <w:rsid w:val="009A0F77"/>
    <w:rsid w:val="009B0E58"/>
    <w:rsid w:val="009B4453"/>
    <w:rsid w:val="009B46EA"/>
    <w:rsid w:val="009C566B"/>
    <w:rsid w:val="009D3DC1"/>
    <w:rsid w:val="009D59F3"/>
    <w:rsid w:val="009E01DD"/>
    <w:rsid w:val="009E1BC7"/>
    <w:rsid w:val="009F5725"/>
    <w:rsid w:val="009F5CC8"/>
    <w:rsid w:val="00A02C4C"/>
    <w:rsid w:val="00A07DAB"/>
    <w:rsid w:val="00A154CD"/>
    <w:rsid w:val="00A21996"/>
    <w:rsid w:val="00A449AE"/>
    <w:rsid w:val="00A55855"/>
    <w:rsid w:val="00A5765D"/>
    <w:rsid w:val="00A604CB"/>
    <w:rsid w:val="00A62324"/>
    <w:rsid w:val="00A632A9"/>
    <w:rsid w:val="00A70F2F"/>
    <w:rsid w:val="00A7331C"/>
    <w:rsid w:val="00A742B0"/>
    <w:rsid w:val="00A74907"/>
    <w:rsid w:val="00A76F5E"/>
    <w:rsid w:val="00A814F9"/>
    <w:rsid w:val="00A8645A"/>
    <w:rsid w:val="00A90A49"/>
    <w:rsid w:val="00A929CB"/>
    <w:rsid w:val="00A96125"/>
    <w:rsid w:val="00A97969"/>
    <w:rsid w:val="00AA0517"/>
    <w:rsid w:val="00AA22E0"/>
    <w:rsid w:val="00AA66E2"/>
    <w:rsid w:val="00AB2046"/>
    <w:rsid w:val="00AB4C1B"/>
    <w:rsid w:val="00AC0A3E"/>
    <w:rsid w:val="00AC4CC5"/>
    <w:rsid w:val="00AC76C5"/>
    <w:rsid w:val="00AD50E9"/>
    <w:rsid w:val="00AF53EB"/>
    <w:rsid w:val="00B047CF"/>
    <w:rsid w:val="00B071DE"/>
    <w:rsid w:val="00B33A0E"/>
    <w:rsid w:val="00B36F5F"/>
    <w:rsid w:val="00B411E1"/>
    <w:rsid w:val="00B54409"/>
    <w:rsid w:val="00B570D8"/>
    <w:rsid w:val="00B61D6C"/>
    <w:rsid w:val="00B62368"/>
    <w:rsid w:val="00B67896"/>
    <w:rsid w:val="00B8562C"/>
    <w:rsid w:val="00B90114"/>
    <w:rsid w:val="00B947EE"/>
    <w:rsid w:val="00BA51CF"/>
    <w:rsid w:val="00BB07CF"/>
    <w:rsid w:val="00BB29D4"/>
    <w:rsid w:val="00BB3EA4"/>
    <w:rsid w:val="00BB4C3A"/>
    <w:rsid w:val="00BB6261"/>
    <w:rsid w:val="00BC2593"/>
    <w:rsid w:val="00BD153F"/>
    <w:rsid w:val="00BD3357"/>
    <w:rsid w:val="00BD6C15"/>
    <w:rsid w:val="00BD7177"/>
    <w:rsid w:val="00BF47B1"/>
    <w:rsid w:val="00BF5D44"/>
    <w:rsid w:val="00C12DC3"/>
    <w:rsid w:val="00C14DDF"/>
    <w:rsid w:val="00C1570D"/>
    <w:rsid w:val="00C2296F"/>
    <w:rsid w:val="00C2377C"/>
    <w:rsid w:val="00C30EC7"/>
    <w:rsid w:val="00C330AD"/>
    <w:rsid w:val="00C371AB"/>
    <w:rsid w:val="00C3737C"/>
    <w:rsid w:val="00C37B75"/>
    <w:rsid w:val="00C656C2"/>
    <w:rsid w:val="00C81B8C"/>
    <w:rsid w:val="00C82223"/>
    <w:rsid w:val="00C859B2"/>
    <w:rsid w:val="00C876E7"/>
    <w:rsid w:val="00C909A3"/>
    <w:rsid w:val="00CA4B1D"/>
    <w:rsid w:val="00CA571D"/>
    <w:rsid w:val="00CA6A2D"/>
    <w:rsid w:val="00CB6EB0"/>
    <w:rsid w:val="00CC3922"/>
    <w:rsid w:val="00CD036E"/>
    <w:rsid w:val="00CD2413"/>
    <w:rsid w:val="00CD58DA"/>
    <w:rsid w:val="00CD63C6"/>
    <w:rsid w:val="00CD63F5"/>
    <w:rsid w:val="00CF428F"/>
    <w:rsid w:val="00CF574C"/>
    <w:rsid w:val="00CF66E1"/>
    <w:rsid w:val="00D021D8"/>
    <w:rsid w:val="00D06B8C"/>
    <w:rsid w:val="00D07ABC"/>
    <w:rsid w:val="00D07FDC"/>
    <w:rsid w:val="00D1133F"/>
    <w:rsid w:val="00D14A1A"/>
    <w:rsid w:val="00D2199D"/>
    <w:rsid w:val="00D226A0"/>
    <w:rsid w:val="00D32F88"/>
    <w:rsid w:val="00D515CA"/>
    <w:rsid w:val="00D52E36"/>
    <w:rsid w:val="00D550A1"/>
    <w:rsid w:val="00D674D5"/>
    <w:rsid w:val="00D77AA0"/>
    <w:rsid w:val="00D82011"/>
    <w:rsid w:val="00D8695C"/>
    <w:rsid w:val="00D87824"/>
    <w:rsid w:val="00DA3637"/>
    <w:rsid w:val="00DA3CAC"/>
    <w:rsid w:val="00DB2232"/>
    <w:rsid w:val="00DB5E11"/>
    <w:rsid w:val="00DC0E69"/>
    <w:rsid w:val="00DC538D"/>
    <w:rsid w:val="00DD3C1B"/>
    <w:rsid w:val="00DD4EEF"/>
    <w:rsid w:val="00DE290A"/>
    <w:rsid w:val="00DE50B9"/>
    <w:rsid w:val="00DF2AC3"/>
    <w:rsid w:val="00DF3589"/>
    <w:rsid w:val="00DF36ED"/>
    <w:rsid w:val="00DF7580"/>
    <w:rsid w:val="00E114C9"/>
    <w:rsid w:val="00E16010"/>
    <w:rsid w:val="00E16E6C"/>
    <w:rsid w:val="00E22204"/>
    <w:rsid w:val="00E226EE"/>
    <w:rsid w:val="00E264EA"/>
    <w:rsid w:val="00E32C49"/>
    <w:rsid w:val="00E32D23"/>
    <w:rsid w:val="00E3668B"/>
    <w:rsid w:val="00E37291"/>
    <w:rsid w:val="00E42B29"/>
    <w:rsid w:val="00E44814"/>
    <w:rsid w:val="00E5020F"/>
    <w:rsid w:val="00E5354E"/>
    <w:rsid w:val="00E556B1"/>
    <w:rsid w:val="00E57022"/>
    <w:rsid w:val="00E57717"/>
    <w:rsid w:val="00E60854"/>
    <w:rsid w:val="00E632BE"/>
    <w:rsid w:val="00E636A5"/>
    <w:rsid w:val="00E71A9E"/>
    <w:rsid w:val="00E75DE0"/>
    <w:rsid w:val="00E83449"/>
    <w:rsid w:val="00E905CB"/>
    <w:rsid w:val="00E914C3"/>
    <w:rsid w:val="00E91F9D"/>
    <w:rsid w:val="00E95758"/>
    <w:rsid w:val="00EB2F50"/>
    <w:rsid w:val="00EC067F"/>
    <w:rsid w:val="00EC1AA6"/>
    <w:rsid w:val="00ED39BC"/>
    <w:rsid w:val="00ED4BB2"/>
    <w:rsid w:val="00EE2E40"/>
    <w:rsid w:val="00EE3F48"/>
    <w:rsid w:val="00EE45E7"/>
    <w:rsid w:val="00EF05E1"/>
    <w:rsid w:val="00EF090C"/>
    <w:rsid w:val="00EF2E80"/>
    <w:rsid w:val="00F04E77"/>
    <w:rsid w:val="00F062E4"/>
    <w:rsid w:val="00F20BFF"/>
    <w:rsid w:val="00F22CB8"/>
    <w:rsid w:val="00F2609F"/>
    <w:rsid w:val="00F27199"/>
    <w:rsid w:val="00F31B93"/>
    <w:rsid w:val="00F35E54"/>
    <w:rsid w:val="00F36498"/>
    <w:rsid w:val="00F544EE"/>
    <w:rsid w:val="00F61528"/>
    <w:rsid w:val="00F7656E"/>
    <w:rsid w:val="00F85C99"/>
    <w:rsid w:val="00F85DD5"/>
    <w:rsid w:val="00F87D54"/>
    <w:rsid w:val="00F90EA3"/>
    <w:rsid w:val="00F9791E"/>
    <w:rsid w:val="00FA4423"/>
    <w:rsid w:val="00FA6645"/>
    <w:rsid w:val="00FB1F41"/>
    <w:rsid w:val="00FB233A"/>
    <w:rsid w:val="00FB76C8"/>
    <w:rsid w:val="00FC5319"/>
    <w:rsid w:val="00FC55AE"/>
    <w:rsid w:val="00FC7911"/>
    <w:rsid w:val="00FD0180"/>
    <w:rsid w:val="00FD5C9C"/>
    <w:rsid w:val="00FD63F4"/>
    <w:rsid w:val="00FD7582"/>
    <w:rsid w:val="00FE138B"/>
    <w:rsid w:val="00FF0D8F"/>
    <w:rsid w:val="00FF777D"/>
    <w:rsid w:val="00FF7AC6"/>
    <w:rsid w:val="2EFDA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ED8DAE8"/>
  <w15:docId w15:val="{EAC16655-2340-45C7-8C65-B37D2F411A5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iPriority="99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45B57"/>
    <w:rPr>
      <w:rFonts w:ascii="Century Gothic" w:hAnsi="Century Gothic"/>
      <w:sz w:val="16"/>
      <w:szCs w:val="24"/>
      <w:lang w:eastAsia="en-US"/>
    </w:rPr>
  </w:style>
  <w:style w:type="paragraph" w:styleId="Titre1">
    <w:name w:val="heading 1"/>
    <w:basedOn w:val="Normal"/>
    <w:next w:val="Normal"/>
    <w:qFormat/>
    <w:rsid w:val="00667B70"/>
    <w:pPr>
      <w:keepNext/>
      <w:spacing w:before="240"/>
      <w:ind w:left="270"/>
      <w:outlineLvl w:val="0"/>
    </w:pPr>
    <w:rPr>
      <w:rFonts w:cs="Arial"/>
      <w:bCs/>
      <w:kern w:val="32"/>
      <w:sz w:val="60"/>
      <w:szCs w:val="32"/>
    </w:rPr>
  </w:style>
  <w:style w:type="paragraph" w:styleId="Titre2">
    <w:name w:val="heading 2"/>
    <w:basedOn w:val="Normal"/>
    <w:next w:val="Normal"/>
    <w:qFormat/>
    <w:rsid w:val="00970852"/>
    <w:pPr>
      <w:keepNext/>
      <w:spacing w:before="240" w:after="60"/>
      <w:ind w:left="180"/>
      <w:outlineLvl w:val="1"/>
    </w:pPr>
    <w:rPr>
      <w:rFonts w:cs="Arial"/>
      <w:bCs/>
      <w:iCs/>
      <w:color w:val="E89B00"/>
      <w:sz w:val="40"/>
      <w:szCs w:val="28"/>
    </w:rPr>
  </w:style>
  <w:style w:type="paragraph" w:styleId="Titre3">
    <w:name w:val="heading 3"/>
    <w:basedOn w:val="Titre2"/>
    <w:next w:val="Normal"/>
    <w:link w:val="Titre3Car"/>
    <w:uiPriority w:val="99"/>
    <w:qFormat/>
    <w:rsid w:val="00AC4CC5"/>
    <w:pPr>
      <w:ind w:left="450"/>
      <w:outlineLvl w:val="2"/>
    </w:pPr>
  </w:style>
  <w:style w:type="paragraph" w:styleId="Titre4">
    <w:name w:val="heading 4"/>
    <w:basedOn w:val="LeftColumnText"/>
    <w:next w:val="Normal"/>
    <w:link w:val="Titre4Car"/>
    <w:qFormat/>
    <w:rsid w:val="00A90A49"/>
    <w:pPr>
      <w:framePr w:wrap="around" w:hAnchor="page" w:vAnchor="page" w:y="721"/>
      <w:suppressOverlap/>
      <w:outlineLvl w:val="3"/>
    </w:pPr>
    <w:rPr>
      <w:b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NewsletterBodyText" w:customStyle="1">
    <w:name w:val="Newsletter Body Text"/>
    <w:basedOn w:val="Normal"/>
    <w:rsid w:val="00B071DE"/>
    <w:pPr>
      <w:spacing w:after="200" w:line="288" w:lineRule="auto"/>
    </w:pPr>
  </w:style>
  <w:style w:type="paragraph" w:styleId="LeftColumnText" w:customStyle="1">
    <w:name w:val="Left Column Text"/>
    <w:basedOn w:val="Normal"/>
    <w:link w:val="LeftColumnTextChar"/>
    <w:rsid w:val="00667B70"/>
    <w:pPr>
      <w:framePr w:hSpace="187" w:wrap="around" w:hAnchor="text" w:vAnchor="text" w:xAlign="center" w:y="1"/>
      <w:spacing w:after="160" w:line="312" w:lineRule="auto"/>
    </w:pPr>
  </w:style>
  <w:style w:type="paragraph" w:styleId="NormalWeb">
    <w:name w:val="Normal (Web)"/>
    <w:basedOn w:val="Normal"/>
    <w:rsid w:val="00553B6C"/>
    <w:pPr>
      <w:spacing w:after="210" w:line="210" w:lineRule="atLeast"/>
      <w:jc w:val="both"/>
    </w:pPr>
    <w:rPr>
      <w:rFonts w:ascii="Times New Roman" w:hAnsi="Times New Roman"/>
      <w:sz w:val="17"/>
      <w:szCs w:val="17"/>
      <w:lang w:eastAsia="fr-CA"/>
    </w:rPr>
  </w:style>
  <w:style w:type="paragraph" w:styleId="LeftColumnHeading" w:customStyle="1">
    <w:name w:val="Left Column Heading"/>
    <w:basedOn w:val="Normal"/>
    <w:link w:val="LeftColumnHeadingCharChar"/>
    <w:rsid w:val="00667B70"/>
    <w:rPr>
      <w:b/>
      <w:szCs w:val="16"/>
    </w:rPr>
  </w:style>
  <w:style w:type="character" w:styleId="LeftColumnHeadingCharChar" w:customStyle="1">
    <w:name w:val="Left Column Heading Char Char"/>
    <w:link w:val="LeftColumnHeading"/>
    <w:rsid w:val="00667B70"/>
    <w:rPr>
      <w:rFonts w:ascii="Century Gothic" w:hAnsi="Century Gothic"/>
      <w:b/>
      <w:sz w:val="16"/>
      <w:szCs w:val="16"/>
      <w:lang w:val="en-US" w:eastAsia="en-US" w:bidi="ar-SA"/>
    </w:rPr>
  </w:style>
  <w:style w:type="paragraph" w:styleId="Information" w:customStyle="1">
    <w:name w:val="Information"/>
    <w:basedOn w:val="Normal"/>
    <w:rsid w:val="00667B70"/>
    <w:pPr>
      <w:ind w:left="257"/>
    </w:pPr>
  </w:style>
  <w:style w:type="paragraph" w:styleId="LeftColumnCaption" w:customStyle="1">
    <w:name w:val="Left Column Caption"/>
    <w:basedOn w:val="LeftColumnText"/>
    <w:rsid w:val="00C3737C"/>
    <w:pPr>
      <w:framePr w:wrap="around"/>
      <w:spacing w:line="552" w:lineRule="auto"/>
    </w:pPr>
    <w:rPr>
      <w:i/>
    </w:rPr>
  </w:style>
  <w:style w:type="paragraph" w:styleId="NewsletterDate" w:customStyle="1">
    <w:name w:val="Newsletter Date"/>
    <w:basedOn w:val="LeftColumnHeading"/>
    <w:rsid w:val="00D07ABC"/>
    <w:pPr>
      <w:ind w:left="257"/>
    </w:pPr>
  </w:style>
  <w:style w:type="paragraph" w:styleId="Textedebulles">
    <w:name w:val="Balloon Text"/>
    <w:basedOn w:val="Normal"/>
    <w:semiHidden/>
    <w:rsid w:val="000B2761"/>
    <w:rPr>
      <w:rFonts w:ascii="Tahoma" w:hAnsi="Tahoma" w:cs="Tahoma"/>
      <w:szCs w:val="16"/>
    </w:rPr>
  </w:style>
  <w:style w:type="paragraph" w:styleId="Pieddepage">
    <w:name w:val="footer"/>
    <w:basedOn w:val="Normal"/>
    <w:link w:val="PieddepageCar"/>
    <w:uiPriority w:val="99"/>
    <w:rsid w:val="00C876E7"/>
    <w:pPr>
      <w:tabs>
        <w:tab w:val="center" w:pos="4320"/>
        <w:tab w:val="right" w:pos="8640"/>
      </w:tabs>
    </w:pPr>
  </w:style>
  <w:style w:type="paragraph" w:styleId="monstyle2" w:customStyle="1">
    <w:name w:val="mon style 2"/>
    <w:basedOn w:val="Normal"/>
    <w:rsid w:val="00343F7C"/>
    <w:pPr>
      <w:numPr>
        <w:numId w:val="1"/>
      </w:numPr>
    </w:pPr>
  </w:style>
  <w:style w:type="paragraph" w:styleId="MailingAddress" w:customStyle="1">
    <w:name w:val="Mailing Address"/>
    <w:basedOn w:val="Normal"/>
    <w:rsid w:val="00D06B8C"/>
    <w:rPr>
      <w:caps/>
      <w:sz w:val="20"/>
      <w:szCs w:val="20"/>
    </w:rPr>
  </w:style>
  <w:style w:type="paragraph" w:styleId="Tagline" w:customStyle="1">
    <w:name w:val="Tagline"/>
    <w:basedOn w:val="Normal"/>
    <w:rsid w:val="00D06B8C"/>
    <w:rPr>
      <w:i/>
    </w:rPr>
  </w:style>
  <w:style w:type="paragraph" w:styleId="ParagraphRuleAbove" w:customStyle="1">
    <w:name w:val="Paragraph Rule Above"/>
    <w:basedOn w:val="Normal"/>
    <w:rsid w:val="00D06B8C"/>
    <w:pPr>
      <w:pBdr>
        <w:bottom w:val="single" w:color="auto" w:sz="2" w:space="1"/>
      </w:pBdr>
      <w:spacing w:after="120"/>
    </w:pPr>
  </w:style>
  <w:style w:type="paragraph" w:styleId="ParagraphRuleBelow" w:customStyle="1">
    <w:name w:val="Paragraph Rule Below"/>
    <w:basedOn w:val="Normal"/>
    <w:rsid w:val="00D06B8C"/>
    <w:pPr>
      <w:pBdr>
        <w:top w:val="single" w:color="auto" w:sz="2" w:space="1"/>
      </w:pBdr>
      <w:spacing w:before="120"/>
    </w:pPr>
  </w:style>
  <w:style w:type="paragraph" w:styleId="MailingAddressBold" w:customStyle="1">
    <w:name w:val="Mailing Address Bold"/>
    <w:basedOn w:val="MailingAddress"/>
    <w:rsid w:val="00D06B8C"/>
    <w:rPr>
      <w:b/>
    </w:rPr>
  </w:style>
  <w:style w:type="paragraph" w:styleId="ReturnMailingAddress" w:customStyle="1">
    <w:name w:val="Return Mailing Address"/>
    <w:basedOn w:val="MailingAddress"/>
    <w:rsid w:val="007B3B99"/>
    <w:rPr>
      <w:sz w:val="16"/>
    </w:rPr>
  </w:style>
  <w:style w:type="paragraph" w:styleId="ReturnMailingAddressBold" w:customStyle="1">
    <w:name w:val="Return Mailing Address Bold"/>
    <w:basedOn w:val="ReturnMailingAddress"/>
    <w:rsid w:val="007B3B99"/>
    <w:rPr>
      <w:b/>
    </w:rPr>
  </w:style>
  <w:style w:type="paragraph" w:styleId="En-tte">
    <w:name w:val="header"/>
    <w:basedOn w:val="Normal"/>
    <w:link w:val="En-tteCar"/>
    <w:uiPriority w:val="99"/>
    <w:rsid w:val="00C876E7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C876E7"/>
  </w:style>
  <w:style w:type="paragraph" w:styleId="AllCaps" w:customStyle="1">
    <w:name w:val="All Caps"/>
    <w:basedOn w:val="Normal"/>
    <w:link w:val="AllCapsChar"/>
    <w:rsid w:val="00774DA7"/>
    <w:pPr>
      <w:tabs>
        <w:tab w:val="left" w:pos="360"/>
      </w:tabs>
    </w:pPr>
    <w:rPr>
      <w:b/>
      <w:caps/>
      <w:color w:val="E89B00"/>
      <w:szCs w:val="16"/>
    </w:rPr>
  </w:style>
  <w:style w:type="character" w:styleId="AllCapsChar" w:customStyle="1">
    <w:name w:val="All Caps Char"/>
    <w:link w:val="AllCaps"/>
    <w:rsid w:val="00774DA7"/>
    <w:rPr>
      <w:rFonts w:ascii="Century Gothic" w:hAnsi="Century Gothic"/>
      <w:b/>
      <w:caps/>
      <w:color w:val="E89B00"/>
      <w:sz w:val="16"/>
      <w:szCs w:val="16"/>
      <w:lang w:val="en-US" w:eastAsia="en-US" w:bidi="ar-SA"/>
    </w:rPr>
  </w:style>
  <w:style w:type="character" w:styleId="LeftColumnTextChar" w:customStyle="1">
    <w:name w:val="Left Column Text Char"/>
    <w:link w:val="LeftColumnText"/>
    <w:rsid w:val="00A90A49"/>
    <w:rPr>
      <w:rFonts w:ascii="Century Gothic" w:hAnsi="Century Gothic"/>
      <w:sz w:val="16"/>
      <w:szCs w:val="24"/>
      <w:lang w:val="en-US" w:eastAsia="en-US" w:bidi="ar-SA"/>
    </w:rPr>
  </w:style>
  <w:style w:type="character" w:styleId="Titre4Car" w:customStyle="1">
    <w:name w:val="Titre 4 Car"/>
    <w:link w:val="Titre4"/>
    <w:rsid w:val="00774DA7"/>
    <w:rPr>
      <w:rFonts w:ascii="Century Gothic" w:hAnsi="Century Gothic"/>
      <w:b/>
      <w:sz w:val="16"/>
      <w:szCs w:val="24"/>
      <w:lang w:val="en-US" w:eastAsia="en-US" w:bidi="ar-SA"/>
    </w:rPr>
  </w:style>
  <w:style w:type="paragraph" w:styleId="PrformatHTML">
    <w:name w:val="HTML Preformatted"/>
    <w:basedOn w:val="Normal"/>
    <w:link w:val="PrformatHTMLCar"/>
    <w:uiPriority w:val="99"/>
    <w:unhideWhenUsed/>
    <w:rsid w:val="004A2B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fr-CA"/>
    </w:rPr>
  </w:style>
  <w:style w:type="character" w:styleId="PrformatHTMLCar" w:customStyle="1">
    <w:name w:val="Préformaté HTML Car"/>
    <w:link w:val="PrformatHTML"/>
    <w:uiPriority w:val="99"/>
    <w:rsid w:val="004A2B59"/>
    <w:rPr>
      <w:rFonts w:ascii="Courier New" w:hAnsi="Courier New" w:cs="Courier New"/>
    </w:rPr>
  </w:style>
  <w:style w:type="character" w:styleId="jskey1" w:customStyle="1">
    <w:name w:val="js_key1"/>
    <w:rsid w:val="004A2B59"/>
    <w:rPr>
      <w:color w:val="0000FF"/>
    </w:rPr>
  </w:style>
  <w:style w:type="character" w:styleId="jsnum1" w:customStyle="1">
    <w:name w:val="js_num1"/>
    <w:rsid w:val="004A2B59"/>
    <w:rPr>
      <w:color w:val="FF0000"/>
    </w:rPr>
  </w:style>
  <w:style w:type="character" w:styleId="jsstr1" w:customStyle="1">
    <w:name w:val="js_str1"/>
    <w:rsid w:val="004A2B59"/>
    <w:rPr>
      <w:color w:val="800000"/>
    </w:rPr>
  </w:style>
  <w:style w:type="table" w:styleId="Grilledutableau">
    <w:name w:val="Table Grid"/>
    <w:basedOn w:val="TableauNormal"/>
    <w:rsid w:val="00FE138B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En-tteCar" w:customStyle="1">
    <w:name w:val="En-tête Car"/>
    <w:link w:val="En-tte"/>
    <w:uiPriority w:val="99"/>
    <w:rsid w:val="00BD6C15"/>
    <w:rPr>
      <w:rFonts w:ascii="Century Gothic" w:hAnsi="Century Gothic"/>
      <w:sz w:val="16"/>
      <w:szCs w:val="24"/>
      <w:lang w:eastAsia="en-US"/>
    </w:rPr>
  </w:style>
  <w:style w:type="character" w:styleId="PieddepageCar" w:customStyle="1">
    <w:name w:val="Pied de page Car"/>
    <w:link w:val="Pieddepage"/>
    <w:uiPriority w:val="99"/>
    <w:rsid w:val="00BD6C15"/>
    <w:rPr>
      <w:rFonts w:ascii="Century Gothic" w:hAnsi="Century Gothic"/>
      <w:sz w:val="16"/>
      <w:szCs w:val="24"/>
      <w:lang w:eastAsia="en-US"/>
    </w:rPr>
  </w:style>
  <w:style w:type="character" w:styleId="Titre3Car" w:customStyle="1">
    <w:name w:val="Titre 3 Car"/>
    <w:link w:val="Titre3"/>
    <w:uiPriority w:val="99"/>
    <w:rsid w:val="005E2D97"/>
    <w:rPr>
      <w:rFonts w:ascii="Century Gothic" w:hAnsi="Century Gothic" w:cs="Arial"/>
      <w:bCs/>
      <w:iCs/>
      <w:color w:val="E89B00"/>
      <w:sz w:val="40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2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288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4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5956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1113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459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0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6091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3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89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9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64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0019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2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2266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9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682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6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692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8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131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3319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05500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4888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3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u420\Desktop\modeles\laboratoire_dicj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85573D-8E61-4ECB-8783-FC851F53E06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laboratoire_dicj.dot</ap:Template>
  <ap:Application>Microsoft Office Word</ap:Application>
  <ap:DocSecurity>0</ap:DocSecurity>
  <ap:ScaleCrop>false</ap:ScaleCrop>
  <ap:Company>Microsoft Corporation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Titre du laboratoire</dc:title>
  <dc:creator>etu420</dc:creator>
  <lastModifiedBy>Eric Dallaire</lastModifiedBy>
  <revision>5</revision>
  <lastPrinted>2012-10-30T17:39:00.0000000Z</lastPrinted>
  <dcterms:created xsi:type="dcterms:W3CDTF">2017-08-31T12:50:00.0000000Z</dcterms:created>
  <dcterms:modified xsi:type="dcterms:W3CDTF">2017-09-27T20:14:10.3843922Z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TC010178181036</vt:lpwstr>
  </property>
</Properties>
</file>