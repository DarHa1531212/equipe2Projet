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98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85" w:type="dxa"/>
          <w:left w:w="113" w:type="dxa"/>
          <w:bottom w:w="85" w:type="dxa"/>
          <w:right w:w="113" w:type="dxa"/>
        </w:tblCellMar>
        <w:tblLook w:val="0000" w:firstRow="0" w:lastRow="0" w:firstColumn="0" w:lastColumn="0" w:noHBand="0" w:noVBand="0"/>
      </w:tblPr>
      <w:tblGrid>
        <w:gridCol w:w="2843"/>
        <w:gridCol w:w="5453"/>
        <w:gridCol w:w="642"/>
        <w:gridCol w:w="2160"/>
      </w:tblGrid>
      <w:tr w:rsidR="00667B70" w:rsidRPr="005E2D97" w:rsidTr="00A07DAB">
        <w:trPr>
          <w:trHeight w:val="905"/>
          <w:jc w:val="center"/>
        </w:trPr>
        <w:tc>
          <w:tcPr>
            <w:tcW w:w="8296" w:type="dxa"/>
            <w:gridSpan w:val="2"/>
            <w:tcBorders>
              <w:right w:val="single" w:sz="4" w:space="0" w:color="C0C0C0"/>
            </w:tcBorders>
          </w:tcPr>
          <w:p w:rsidR="009B46EA" w:rsidRDefault="009D59F3" w:rsidP="005F0B2B">
            <w:pPr>
              <w:pStyle w:val="Titre1"/>
              <w:spacing w:before="0"/>
              <w:ind w:left="34"/>
              <w:rPr>
                <w:noProof/>
                <w:w w:val="95"/>
                <w:sz w:val="56"/>
                <w:szCs w:val="56"/>
              </w:rPr>
            </w:pPr>
            <w:bookmarkStart w:id="0" w:name="OLE_LINK3"/>
            <w:bookmarkStart w:id="1" w:name="OLE_LINK4"/>
            <w:r>
              <w:rPr>
                <w:noProof/>
                <w:sz w:val="56"/>
                <w:szCs w:val="56"/>
                <w:lang w:eastAsia="fr-CA"/>
              </w:rPr>
              <w:drawing>
                <wp:anchor distT="0" distB="0" distL="114300" distR="114300" simplePos="0" relativeHeight="251657728" behindDoc="0" locked="0" layoutInCell="1" allowOverlap="1" wp14:anchorId="2F64F463" wp14:editId="4F0034C8">
                  <wp:simplePos x="0" y="0"/>
                  <wp:positionH relativeFrom="column">
                    <wp:posOffset>5166995</wp:posOffset>
                  </wp:positionH>
                  <wp:positionV relativeFrom="paragraph">
                    <wp:posOffset>-49530</wp:posOffset>
                  </wp:positionV>
                  <wp:extent cx="1787525" cy="690245"/>
                  <wp:effectExtent l="19050" t="19050" r="22225" b="14605"/>
                  <wp:wrapNone/>
                  <wp:docPr id="236" name="Image 236" descr="dicj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dicj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7525" cy="69024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947EE">
              <w:rPr>
                <w:noProof/>
                <w:w w:val="95"/>
                <w:sz w:val="56"/>
                <w:szCs w:val="56"/>
              </w:rPr>
              <w:t>Offre de stage</w:t>
            </w:r>
            <w:bookmarkEnd w:id="0"/>
            <w:bookmarkEnd w:id="1"/>
          </w:p>
          <w:p w:rsidR="005F0B2B" w:rsidRPr="005F0B2B" w:rsidRDefault="00791ED5" w:rsidP="005F0B2B">
            <w:pPr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5F0B2B" w:rsidRPr="005F0B2B">
              <w:rPr>
                <w:b/>
                <w:sz w:val="20"/>
              </w:rPr>
              <w:t>T</w:t>
            </w:r>
            <w:r w:rsidR="001652EA">
              <w:rPr>
                <w:b/>
                <w:sz w:val="20"/>
              </w:rPr>
              <w:t>echniques de l’Informatique  - Cé</w:t>
            </w:r>
            <w:r w:rsidR="005F0B2B" w:rsidRPr="005F0B2B">
              <w:rPr>
                <w:b/>
                <w:sz w:val="20"/>
              </w:rPr>
              <w:t>gep de Jonquière</w:t>
            </w:r>
          </w:p>
        </w:tc>
        <w:tc>
          <w:tcPr>
            <w:tcW w:w="2802" w:type="dxa"/>
            <w:gridSpan w:val="2"/>
            <w:tcBorders>
              <w:left w:val="single" w:sz="4" w:space="0" w:color="C0C0C0"/>
            </w:tcBorders>
            <w:vAlign w:val="center"/>
          </w:tcPr>
          <w:p w:rsidR="00667B70" w:rsidRPr="005E2D97" w:rsidRDefault="00667B70" w:rsidP="00FD5C9C">
            <w:pPr>
              <w:pStyle w:val="Information"/>
              <w:ind w:left="0"/>
              <w:jc w:val="center"/>
            </w:pPr>
          </w:p>
        </w:tc>
      </w:tr>
      <w:tr w:rsidR="00667B70" w:rsidRPr="005E2D97" w:rsidTr="00B947EE">
        <w:trPr>
          <w:trHeight w:val="225"/>
          <w:jc w:val="center"/>
        </w:trPr>
        <w:tc>
          <w:tcPr>
            <w:tcW w:w="11098" w:type="dxa"/>
            <w:gridSpan w:val="4"/>
            <w:tcBorders>
              <w:bottom w:val="single" w:sz="4" w:space="0" w:color="C0C0C0"/>
            </w:tcBorders>
            <w:vAlign w:val="center"/>
          </w:tcPr>
          <w:p w:rsidR="00667B70" w:rsidRPr="00E114C9" w:rsidRDefault="00E114C9" w:rsidP="00E114C9">
            <w:pPr>
              <w:pStyle w:val="Titre3"/>
              <w:spacing w:before="0" w:after="0"/>
              <w:ind w:left="0"/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Pr="00E114C9">
              <w:rPr>
                <w:b/>
                <w:sz w:val="20"/>
              </w:rPr>
              <w:t>Session hiver 2017</w:t>
            </w:r>
            <w:bookmarkStart w:id="2" w:name="_GoBack"/>
            <w:bookmarkEnd w:id="2"/>
          </w:p>
        </w:tc>
      </w:tr>
      <w:tr w:rsidR="00387AC1" w:rsidRPr="005E2D97" w:rsidTr="008B2021">
        <w:trPr>
          <w:trHeight w:val="245"/>
          <w:jc w:val="center"/>
        </w:trPr>
        <w:tc>
          <w:tcPr>
            <w:tcW w:w="11098" w:type="dxa"/>
            <w:gridSpan w:val="4"/>
            <w:tcBorders>
              <w:bottom w:val="single" w:sz="4" w:space="0" w:color="C0C0C0"/>
            </w:tcBorders>
            <w:shd w:val="clear" w:color="auto" w:fill="auto"/>
          </w:tcPr>
          <w:p w:rsidR="00387AC1" w:rsidRPr="00072F08" w:rsidRDefault="00B947EE" w:rsidP="00B947EE">
            <w:pPr>
              <w:pStyle w:val="Titre3"/>
              <w:spacing w:before="0" w:after="0"/>
              <w:ind w:left="0"/>
              <w:rPr>
                <w:sz w:val="32"/>
              </w:rPr>
            </w:pPr>
            <w:r w:rsidRPr="00072F08">
              <w:rPr>
                <w:sz w:val="32"/>
              </w:rPr>
              <w:t>Identification de l’employeur</w:t>
            </w:r>
          </w:p>
        </w:tc>
      </w:tr>
      <w:tr w:rsidR="00A07DAB" w:rsidRPr="00A07DAB" w:rsidTr="008B2021">
        <w:trPr>
          <w:trHeight w:val="245"/>
          <w:jc w:val="center"/>
        </w:trPr>
        <w:tc>
          <w:tcPr>
            <w:tcW w:w="2843" w:type="dxa"/>
            <w:tcBorders>
              <w:bottom w:val="single" w:sz="4" w:space="0" w:color="FDE9D9" w:themeColor="accent6" w:themeTint="33"/>
              <w:right w:val="single" w:sz="4" w:space="0" w:color="FDE9D9" w:themeColor="accent6" w:themeTint="33"/>
            </w:tcBorders>
            <w:shd w:val="clear" w:color="auto" w:fill="auto"/>
          </w:tcPr>
          <w:p w:rsidR="00A07DAB" w:rsidRPr="00A07DAB" w:rsidRDefault="00A07DAB" w:rsidP="00A07DAB">
            <w:pPr>
              <w:pStyle w:val="Information"/>
              <w:ind w:left="0"/>
            </w:pPr>
            <w:r>
              <w:rPr>
                <w:sz w:val="22"/>
                <w:szCs w:val="22"/>
              </w:rPr>
              <w:t>Raison sociale :</w:t>
            </w:r>
          </w:p>
        </w:tc>
        <w:tc>
          <w:tcPr>
            <w:tcW w:w="8255" w:type="dxa"/>
            <w:gridSpan w:val="3"/>
            <w:tcBorders>
              <w:left w:val="single" w:sz="4" w:space="0" w:color="FDE9D9" w:themeColor="accent6" w:themeTint="33"/>
              <w:bottom w:val="single" w:sz="4" w:space="0" w:color="FDE9D9" w:themeColor="accent6" w:themeTint="33"/>
            </w:tcBorders>
            <w:shd w:val="clear" w:color="auto" w:fill="auto"/>
          </w:tcPr>
          <w:p w:rsidR="00A07DAB" w:rsidRPr="00E60854" w:rsidRDefault="00A07DAB" w:rsidP="00A07DAB">
            <w:pPr>
              <w:pStyle w:val="Information"/>
              <w:ind w:left="0"/>
              <w:rPr>
                <w:b/>
                <w:sz w:val="22"/>
                <w:szCs w:val="22"/>
              </w:rPr>
            </w:pPr>
          </w:p>
        </w:tc>
      </w:tr>
      <w:tr w:rsidR="00A07DAB" w:rsidRPr="00A07DAB" w:rsidTr="008B2021">
        <w:trPr>
          <w:trHeight w:val="245"/>
          <w:jc w:val="center"/>
        </w:trPr>
        <w:tc>
          <w:tcPr>
            <w:tcW w:w="2843" w:type="dxa"/>
            <w:tcBorders>
              <w:top w:val="single" w:sz="4" w:space="0" w:color="FDE9D9" w:themeColor="accent6" w:themeTint="33"/>
              <w:bottom w:val="single" w:sz="4" w:space="0" w:color="FDE9D9" w:themeColor="accent6" w:themeTint="33"/>
              <w:right w:val="single" w:sz="4" w:space="0" w:color="FDE9D9" w:themeColor="accent6" w:themeTint="33"/>
            </w:tcBorders>
            <w:shd w:val="clear" w:color="auto" w:fill="auto"/>
          </w:tcPr>
          <w:p w:rsidR="00A07DAB" w:rsidRDefault="00A07DAB" w:rsidP="00A07DAB">
            <w:pPr>
              <w:pStyle w:val="Information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Adresse de stage :</w:t>
            </w:r>
          </w:p>
        </w:tc>
        <w:tc>
          <w:tcPr>
            <w:tcW w:w="8255" w:type="dxa"/>
            <w:gridSpan w:val="3"/>
            <w:tcBorders>
              <w:top w:val="single" w:sz="4" w:space="0" w:color="FDE9D9" w:themeColor="accent6" w:themeTint="33"/>
              <w:left w:val="single" w:sz="4" w:space="0" w:color="FDE9D9" w:themeColor="accent6" w:themeTint="33"/>
              <w:bottom w:val="single" w:sz="4" w:space="0" w:color="FDE9D9" w:themeColor="accent6" w:themeTint="33"/>
            </w:tcBorders>
            <w:shd w:val="clear" w:color="auto" w:fill="auto"/>
          </w:tcPr>
          <w:p w:rsidR="00A07DAB" w:rsidRPr="00E60854" w:rsidRDefault="00A07DAB" w:rsidP="00A07DAB">
            <w:pPr>
              <w:pStyle w:val="Information"/>
              <w:ind w:left="0"/>
              <w:rPr>
                <w:b/>
                <w:sz w:val="22"/>
                <w:szCs w:val="22"/>
              </w:rPr>
            </w:pPr>
          </w:p>
        </w:tc>
      </w:tr>
      <w:tr w:rsidR="00A07DAB" w:rsidRPr="00A07DAB" w:rsidTr="008B2021">
        <w:trPr>
          <w:trHeight w:val="245"/>
          <w:jc w:val="center"/>
        </w:trPr>
        <w:tc>
          <w:tcPr>
            <w:tcW w:w="2843" w:type="dxa"/>
            <w:tcBorders>
              <w:top w:val="single" w:sz="4" w:space="0" w:color="FDE9D9" w:themeColor="accent6" w:themeTint="33"/>
              <w:bottom w:val="single" w:sz="4" w:space="0" w:color="FDE9D9" w:themeColor="accent6" w:themeTint="33"/>
              <w:right w:val="single" w:sz="4" w:space="0" w:color="FDE9D9" w:themeColor="accent6" w:themeTint="33"/>
            </w:tcBorders>
            <w:shd w:val="clear" w:color="auto" w:fill="auto"/>
          </w:tcPr>
          <w:p w:rsidR="00A07DAB" w:rsidRDefault="00A07DAB" w:rsidP="00A07DAB">
            <w:pPr>
              <w:pStyle w:val="Information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Téléphone :</w:t>
            </w:r>
          </w:p>
        </w:tc>
        <w:tc>
          <w:tcPr>
            <w:tcW w:w="8255" w:type="dxa"/>
            <w:gridSpan w:val="3"/>
            <w:tcBorders>
              <w:top w:val="single" w:sz="4" w:space="0" w:color="FDE9D9" w:themeColor="accent6" w:themeTint="33"/>
              <w:left w:val="single" w:sz="4" w:space="0" w:color="FDE9D9" w:themeColor="accent6" w:themeTint="33"/>
              <w:bottom w:val="single" w:sz="4" w:space="0" w:color="FDE9D9" w:themeColor="accent6" w:themeTint="33"/>
            </w:tcBorders>
            <w:shd w:val="clear" w:color="auto" w:fill="auto"/>
          </w:tcPr>
          <w:p w:rsidR="00A07DAB" w:rsidRPr="00E60854" w:rsidRDefault="00A07DAB" w:rsidP="00A07DAB">
            <w:pPr>
              <w:pStyle w:val="Information"/>
              <w:ind w:left="0"/>
              <w:rPr>
                <w:b/>
                <w:sz w:val="22"/>
                <w:szCs w:val="22"/>
              </w:rPr>
            </w:pPr>
          </w:p>
        </w:tc>
      </w:tr>
      <w:tr w:rsidR="00A07DAB" w:rsidRPr="00A07DAB" w:rsidTr="008B2021">
        <w:trPr>
          <w:trHeight w:val="245"/>
          <w:jc w:val="center"/>
        </w:trPr>
        <w:tc>
          <w:tcPr>
            <w:tcW w:w="2843" w:type="dxa"/>
            <w:tcBorders>
              <w:top w:val="single" w:sz="4" w:space="0" w:color="FDE9D9" w:themeColor="accent6" w:themeTint="33"/>
              <w:bottom w:val="single" w:sz="4" w:space="0" w:color="FDE9D9" w:themeColor="accent6" w:themeTint="33"/>
              <w:right w:val="single" w:sz="4" w:space="0" w:color="FDE9D9" w:themeColor="accent6" w:themeTint="33"/>
            </w:tcBorders>
            <w:shd w:val="clear" w:color="auto" w:fill="auto"/>
          </w:tcPr>
          <w:p w:rsidR="00A07DAB" w:rsidRDefault="00A07DAB" w:rsidP="00A07DAB">
            <w:pPr>
              <w:pStyle w:val="Information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Télécopie :</w:t>
            </w:r>
          </w:p>
        </w:tc>
        <w:tc>
          <w:tcPr>
            <w:tcW w:w="8255" w:type="dxa"/>
            <w:gridSpan w:val="3"/>
            <w:tcBorders>
              <w:top w:val="single" w:sz="4" w:space="0" w:color="FDE9D9" w:themeColor="accent6" w:themeTint="33"/>
              <w:left w:val="single" w:sz="4" w:space="0" w:color="FDE9D9" w:themeColor="accent6" w:themeTint="33"/>
              <w:bottom w:val="single" w:sz="4" w:space="0" w:color="FDE9D9" w:themeColor="accent6" w:themeTint="33"/>
            </w:tcBorders>
            <w:shd w:val="clear" w:color="auto" w:fill="auto"/>
          </w:tcPr>
          <w:p w:rsidR="00A07DAB" w:rsidRPr="00E60854" w:rsidRDefault="00A07DAB" w:rsidP="00A07DAB">
            <w:pPr>
              <w:pStyle w:val="Information"/>
              <w:ind w:left="0"/>
              <w:rPr>
                <w:b/>
                <w:sz w:val="22"/>
                <w:szCs w:val="22"/>
              </w:rPr>
            </w:pPr>
          </w:p>
        </w:tc>
      </w:tr>
      <w:tr w:rsidR="00A07DAB" w:rsidRPr="00A07DAB" w:rsidTr="008B2021">
        <w:trPr>
          <w:trHeight w:val="245"/>
          <w:jc w:val="center"/>
        </w:trPr>
        <w:tc>
          <w:tcPr>
            <w:tcW w:w="2843" w:type="dxa"/>
            <w:tcBorders>
              <w:top w:val="single" w:sz="4" w:space="0" w:color="FDE9D9" w:themeColor="accent6" w:themeTint="33"/>
              <w:bottom w:val="single" w:sz="4" w:space="0" w:color="FDE9D9" w:themeColor="accent6" w:themeTint="33"/>
              <w:right w:val="single" w:sz="4" w:space="0" w:color="FDE9D9" w:themeColor="accent6" w:themeTint="33"/>
            </w:tcBorders>
            <w:shd w:val="clear" w:color="auto" w:fill="auto"/>
          </w:tcPr>
          <w:p w:rsidR="00A07DAB" w:rsidRDefault="00A07DAB" w:rsidP="00A07DAB">
            <w:pPr>
              <w:pStyle w:val="Information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Courriel :</w:t>
            </w:r>
          </w:p>
        </w:tc>
        <w:tc>
          <w:tcPr>
            <w:tcW w:w="8255" w:type="dxa"/>
            <w:gridSpan w:val="3"/>
            <w:tcBorders>
              <w:top w:val="single" w:sz="4" w:space="0" w:color="FDE9D9" w:themeColor="accent6" w:themeTint="33"/>
              <w:left w:val="single" w:sz="4" w:space="0" w:color="FDE9D9" w:themeColor="accent6" w:themeTint="33"/>
              <w:bottom w:val="single" w:sz="4" w:space="0" w:color="FDE9D9" w:themeColor="accent6" w:themeTint="33"/>
            </w:tcBorders>
            <w:shd w:val="clear" w:color="auto" w:fill="auto"/>
          </w:tcPr>
          <w:p w:rsidR="00A07DAB" w:rsidRPr="00E60854" w:rsidRDefault="00A07DAB" w:rsidP="00A07DAB">
            <w:pPr>
              <w:pStyle w:val="Information"/>
              <w:ind w:left="0"/>
              <w:rPr>
                <w:b/>
                <w:sz w:val="22"/>
                <w:szCs w:val="22"/>
              </w:rPr>
            </w:pPr>
          </w:p>
        </w:tc>
      </w:tr>
      <w:tr w:rsidR="00A07DAB" w:rsidRPr="00A07DAB" w:rsidTr="008B2021">
        <w:trPr>
          <w:trHeight w:val="245"/>
          <w:jc w:val="center"/>
        </w:trPr>
        <w:tc>
          <w:tcPr>
            <w:tcW w:w="2843" w:type="dxa"/>
            <w:tcBorders>
              <w:top w:val="single" w:sz="4" w:space="0" w:color="FDE9D9" w:themeColor="accent6" w:themeTint="33"/>
              <w:bottom w:val="single" w:sz="4" w:space="0" w:color="FDE9D9" w:themeColor="accent6" w:themeTint="33"/>
              <w:right w:val="single" w:sz="4" w:space="0" w:color="FDE9D9" w:themeColor="accent6" w:themeTint="33"/>
            </w:tcBorders>
            <w:shd w:val="clear" w:color="auto" w:fill="auto"/>
          </w:tcPr>
          <w:p w:rsidR="00A07DAB" w:rsidRDefault="00A07DAB" w:rsidP="00A07DAB">
            <w:pPr>
              <w:pStyle w:val="Information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Superviseur de stage :</w:t>
            </w:r>
          </w:p>
        </w:tc>
        <w:tc>
          <w:tcPr>
            <w:tcW w:w="8255" w:type="dxa"/>
            <w:gridSpan w:val="3"/>
            <w:tcBorders>
              <w:top w:val="single" w:sz="4" w:space="0" w:color="FDE9D9" w:themeColor="accent6" w:themeTint="33"/>
              <w:left w:val="single" w:sz="4" w:space="0" w:color="FDE9D9" w:themeColor="accent6" w:themeTint="33"/>
              <w:bottom w:val="single" w:sz="4" w:space="0" w:color="FDE9D9" w:themeColor="accent6" w:themeTint="33"/>
            </w:tcBorders>
            <w:shd w:val="clear" w:color="auto" w:fill="auto"/>
          </w:tcPr>
          <w:p w:rsidR="00A07DAB" w:rsidRPr="00E60854" w:rsidRDefault="00A07DAB" w:rsidP="00A07DAB">
            <w:pPr>
              <w:pStyle w:val="Information"/>
              <w:ind w:left="0"/>
              <w:rPr>
                <w:b/>
                <w:sz w:val="22"/>
                <w:szCs w:val="22"/>
              </w:rPr>
            </w:pPr>
          </w:p>
        </w:tc>
      </w:tr>
      <w:tr w:rsidR="00A07DAB" w:rsidRPr="00A07DAB" w:rsidTr="00E60854">
        <w:trPr>
          <w:trHeight w:val="245"/>
          <w:jc w:val="center"/>
        </w:trPr>
        <w:tc>
          <w:tcPr>
            <w:tcW w:w="2843" w:type="dxa"/>
            <w:tcBorders>
              <w:top w:val="single" w:sz="4" w:space="0" w:color="FDE9D9" w:themeColor="accent6" w:themeTint="33"/>
              <w:bottom w:val="single" w:sz="4" w:space="0" w:color="C0C0C0"/>
              <w:right w:val="single" w:sz="4" w:space="0" w:color="FDE9D9" w:themeColor="accent6" w:themeTint="33"/>
            </w:tcBorders>
            <w:shd w:val="clear" w:color="auto" w:fill="auto"/>
          </w:tcPr>
          <w:p w:rsidR="00A07DAB" w:rsidRDefault="00A07DAB" w:rsidP="00A07DAB">
            <w:pPr>
              <w:pStyle w:val="Information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stage :</w:t>
            </w:r>
          </w:p>
        </w:tc>
        <w:tc>
          <w:tcPr>
            <w:tcW w:w="6095" w:type="dxa"/>
            <w:gridSpan w:val="2"/>
            <w:tcBorders>
              <w:top w:val="single" w:sz="4" w:space="0" w:color="FDE9D9" w:themeColor="accent6" w:themeTint="33"/>
              <w:left w:val="single" w:sz="4" w:space="0" w:color="FDE9D9" w:themeColor="accent6" w:themeTint="33"/>
              <w:bottom w:val="single" w:sz="4" w:space="0" w:color="C0C0C0"/>
              <w:right w:val="single" w:sz="4" w:space="0" w:color="FDE9D9" w:themeColor="accent6" w:themeTint="33"/>
            </w:tcBorders>
            <w:shd w:val="clear" w:color="auto" w:fill="auto"/>
            <w:vAlign w:val="center"/>
          </w:tcPr>
          <w:p w:rsidR="00A07DAB" w:rsidRPr="00E60854" w:rsidRDefault="00A07DAB" w:rsidP="00A07DAB">
            <w:pPr>
              <w:pStyle w:val="Information"/>
              <w:ind w:left="0"/>
              <w:rPr>
                <w:b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FDE9D9" w:themeColor="accent6" w:themeTint="33"/>
              <w:left w:val="single" w:sz="4" w:space="0" w:color="FDE9D9" w:themeColor="accent6" w:themeTint="33"/>
              <w:bottom w:val="single" w:sz="4" w:space="0" w:color="C0C0C0"/>
            </w:tcBorders>
            <w:shd w:val="clear" w:color="auto" w:fill="auto"/>
            <w:vAlign w:val="center"/>
          </w:tcPr>
          <w:p w:rsidR="00A07DAB" w:rsidRPr="00E60854" w:rsidRDefault="00A07DAB" w:rsidP="00A07DAB">
            <w:pPr>
              <w:pStyle w:val="Information"/>
              <w:ind w:left="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(si différent)</w:t>
            </w:r>
          </w:p>
        </w:tc>
      </w:tr>
      <w:tr w:rsidR="00564303" w:rsidRPr="005E2D97" w:rsidTr="000973CC">
        <w:trPr>
          <w:trHeight w:val="20"/>
          <w:jc w:val="center"/>
        </w:trPr>
        <w:tc>
          <w:tcPr>
            <w:tcW w:w="11098" w:type="dxa"/>
            <w:gridSpan w:val="4"/>
            <w:tcBorders>
              <w:bottom w:val="single" w:sz="4" w:space="0" w:color="C0C0C0"/>
            </w:tcBorders>
            <w:shd w:val="clear" w:color="auto" w:fill="auto"/>
          </w:tcPr>
          <w:p w:rsidR="00564303" w:rsidRPr="00072F08" w:rsidRDefault="000973CC" w:rsidP="00B947EE">
            <w:pPr>
              <w:pStyle w:val="Titre3"/>
              <w:spacing w:before="0" w:after="0"/>
              <w:ind w:left="0"/>
              <w:rPr>
                <w:sz w:val="32"/>
              </w:rPr>
            </w:pPr>
            <w:r w:rsidRPr="00072F08">
              <w:rPr>
                <w:sz w:val="32"/>
              </w:rPr>
              <w:t xml:space="preserve">Description du stage </w:t>
            </w:r>
            <w:r w:rsidR="002727BC" w:rsidRPr="00072F08">
              <w:rPr>
                <w:sz w:val="32"/>
              </w:rPr>
              <w:t>et de l’environnement technique</w:t>
            </w:r>
          </w:p>
        </w:tc>
      </w:tr>
      <w:tr w:rsidR="00D77AA0" w:rsidRPr="007F7C21" w:rsidTr="002727BC">
        <w:trPr>
          <w:trHeight w:val="2834"/>
          <w:jc w:val="center"/>
        </w:trPr>
        <w:tc>
          <w:tcPr>
            <w:tcW w:w="11098" w:type="dxa"/>
            <w:gridSpan w:val="4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D77AA0" w:rsidRPr="007F7C21" w:rsidRDefault="00D77AA0" w:rsidP="00B947EE">
            <w:pPr>
              <w:tabs>
                <w:tab w:val="left" w:pos="988"/>
              </w:tabs>
              <w:spacing w:before="120"/>
              <w:ind w:right="147"/>
              <w:jc w:val="both"/>
              <w:rPr>
                <w:b/>
                <w:sz w:val="22"/>
                <w:szCs w:val="22"/>
              </w:rPr>
            </w:pPr>
          </w:p>
        </w:tc>
      </w:tr>
      <w:tr w:rsidR="00327615" w:rsidRPr="005E2D97" w:rsidTr="000973CC">
        <w:trPr>
          <w:trHeight w:val="20"/>
          <w:jc w:val="center"/>
        </w:trPr>
        <w:tc>
          <w:tcPr>
            <w:tcW w:w="11098" w:type="dxa"/>
            <w:gridSpan w:val="4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327615" w:rsidRPr="005E2D97" w:rsidRDefault="000973CC" w:rsidP="000973CC">
            <w:pPr>
              <w:pStyle w:val="Titre3"/>
              <w:spacing w:before="0" w:after="0"/>
              <w:ind w:left="0"/>
            </w:pPr>
            <w:r w:rsidRPr="00072F08">
              <w:rPr>
                <w:sz w:val="32"/>
              </w:rPr>
              <w:t>Compétences particulières recherchées</w:t>
            </w:r>
          </w:p>
        </w:tc>
      </w:tr>
      <w:tr w:rsidR="00327615" w:rsidRPr="00F36498" w:rsidTr="002727BC">
        <w:trPr>
          <w:trHeight w:val="1847"/>
          <w:jc w:val="center"/>
        </w:trPr>
        <w:tc>
          <w:tcPr>
            <w:tcW w:w="11098" w:type="dxa"/>
            <w:gridSpan w:val="4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FB1F41" w:rsidRPr="00F36498" w:rsidRDefault="00FB1F41" w:rsidP="004A6C97">
            <w:pPr>
              <w:spacing w:before="240"/>
              <w:ind w:right="159"/>
              <w:jc w:val="both"/>
              <w:rPr>
                <w:b/>
                <w:sz w:val="22"/>
                <w:szCs w:val="22"/>
              </w:rPr>
            </w:pPr>
          </w:p>
        </w:tc>
      </w:tr>
      <w:tr w:rsidR="00512EAF" w:rsidRPr="005E2D97" w:rsidTr="000973CC">
        <w:trPr>
          <w:trHeight w:val="20"/>
          <w:jc w:val="center"/>
        </w:trPr>
        <w:tc>
          <w:tcPr>
            <w:tcW w:w="11098" w:type="dxa"/>
            <w:gridSpan w:val="4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Pr="005E2D97" w:rsidRDefault="000973CC" w:rsidP="000973CC">
            <w:pPr>
              <w:pStyle w:val="Titre3"/>
              <w:spacing w:before="0" w:after="0"/>
              <w:ind w:left="0"/>
            </w:pPr>
            <w:r w:rsidRPr="00072F08">
              <w:rPr>
                <w:sz w:val="32"/>
              </w:rPr>
              <w:t>Conditions de travail</w:t>
            </w:r>
          </w:p>
        </w:tc>
      </w:tr>
      <w:tr w:rsidR="00512EAF" w:rsidRPr="005E2D97" w:rsidTr="005F0B2B">
        <w:trPr>
          <w:trHeight w:val="1475"/>
          <w:jc w:val="center"/>
        </w:trPr>
        <w:tc>
          <w:tcPr>
            <w:tcW w:w="11098" w:type="dxa"/>
            <w:gridSpan w:val="4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Default="000973CC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Horaire de travail :</w:t>
            </w:r>
            <w:r w:rsidR="00F36498">
              <w:rPr>
                <w:sz w:val="22"/>
                <w:szCs w:val="22"/>
              </w:rPr>
              <w:t xml:space="preserve"> </w:t>
            </w:r>
          </w:p>
          <w:p w:rsidR="000973CC" w:rsidRDefault="000973CC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 d’heures par semaine :</w:t>
            </w:r>
            <w:r w:rsidR="00F36498">
              <w:rPr>
                <w:sz w:val="22"/>
                <w:szCs w:val="22"/>
              </w:rPr>
              <w:t xml:space="preserve"> </w:t>
            </w:r>
          </w:p>
          <w:p w:rsidR="000973CC" w:rsidRDefault="000973CC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Rémunération :  </w:t>
            </w:r>
            <w:r w:rsidR="009D59F3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_____ Oui   _____ Non    Si oui</w:t>
            </w:r>
            <w:r w:rsidR="002727BC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taux : _________________</w:t>
            </w:r>
          </w:p>
          <w:p w:rsidR="002727BC" w:rsidRPr="005E2D97" w:rsidRDefault="002727BC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de début : </w:t>
            </w:r>
            <w:r w:rsidR="009D59F3">
              <w:rPr>
                <w:sz w:val="22"/>
                <w:szCs w:val="22"/>
              </w:rPr>
              <w:tab/>
              <w:t>______________________</w:t>
            </w:r>
          </w:p>
        </w:tc>
      </w:tr>
    </w:tbl>
    <w:p w:rsidR="00975D60" w:rsidRPr="005F0B2B" w:rsidRDefault="001652EA" w:rsidP="001F4CC2">
      <w:pPr>
        <w:spacing w:before="40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Cé</w:t>
      </w:r>
      <w:r w:rsidR="005F0B2B" w:rsidRPr="005F0B2B">
        <w:rPr>
          <w:rFonts w:ascii="Arial" w:hAnsi="Arial" w:cs="Arial"/>
          <w:sz w:val="20"/>
        </w:rPr>
        <w:t>gep de Jonquière</w:t>
      </w:r>
    </w:p>
    <w:p w:rsidR="005F0B2B" w:rsidRDefault="005F0B2B" w:rsidP="005F0B2B">
      <w:pPr>
        <w:jc w:val="center"/>
      </w:pPr>
      <w:r>
        <w:t>2505, rue Saint-Hubert, Jonquière (Québec) G7X 7W2</w:t>
      </w:r>
    </w:p>
    <w:sectPr w:rsidR="005F0B2B" w:rsidSect="00BD6C15">
      <w:headerReference w:type="even" r:id="rId9"/>
      <w:headerReference w:type="default" r:id="rId10"/>
      <w:headerReference w:type="first" r:id="rId11"/>
      <w:pgSz w:w="12240" w:h="15840" w:code="1"/>
      <w:pgMar w:top="720" w:right="720" w:bottom="731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F50" w:rsidRDefault="00EB2F50">
      <w:r>
        <w:separator/>
      </w:r>
    </w:p>
  </w:endnote>
  <w:endnote w:type="continuationSeparator" w:id="0">
    <w:p w:rsidR="00EB2F50" w:rsidRDefault="00EB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F50" w:rsidRDefault="00EB2F50">
      <w:r>
        <w:separator/>
      </w:r>
    </w:p>
  </w:footnote>
  <w:footnote w:type="continuationSeparator" w:id="0">
    <w:p w:rsidR="00EB2F50" w:rsidRDefault="00EB2F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C15" w:rsidRDefault="00BD6C15">
    <w:pPr>
      <w:pStyle w:val="En-tte"/>
    </w:pPr>
    <w:r>
      <w:t>[Tapez un texte]</w:t>
    </w:r>
  </w:p>
  <w:p w:rsidR="00A632A9" w:rsidRDefault="00A632A9" w:rsidP="00C876E7">
    <w:pPr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C15" w:rsidRDefault="00BD6C15">
    <w:pPr>
      <w:pStyle w:val="En-tte"/>
    </w:pPr>
    <w:r>
      <w:t>[Tapez un texte]</w:t>
    </w:r>
  </w:p>
  <w:p w:rsidR="00A632A9" w:rsidRDefault="00A632A9" w:rsidP="002509B2">
    <w:pPr>
      <w:ind w:right="36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2A9" w:rsidRDefault="00681BBC" w:rsidP="00462A64">
    <w:pPr>
      <w:tabs>
        <w:tab w:val="left" w:pos="8730"/>
      </w:tabs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106680</wp:posOffset>
              </wp:positionH>
              <wp:positionV relativeFrom="paragraph">
                <wp:posOffset>461010</wp:posOffset>
              </wp:positionV>
              <wp:extent cx="5103495" cy="697865"/>
              <wp:effectExtent l="1905" t="3810" r="0" b="31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3495" cy="69786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E89B00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E89B0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FAC387" id="Rectangle 3" o:spid="_x0000_s1026" style="position:absolute;margin-left:8.4pt;margin-top:36.3pt;width:401.85pt;height:5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" stroked="f">
              <v:fill color2="#e89b00"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B12F6"/>
    <w:multiLevelType w:val="hybridMultilevel"/>
    <w:tmpl w:val="35A2E0E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546C4F"/>
    <w:multiLevelType w:val="hybridMultilevel"/>
    <w:tmpl w:val="78C2127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70C13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C6943"/>
    <w:multiLevelType w:val="hybridMultilevel"/>
    <w:tmpl w:val="051C481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4649AC"/>
    <w:multiLevelType w:val="hybridMultilevel"/>
    <w:tmpl w:val="1906522E"/>
    <w:lvl w:ilvl="0" w:tplc="0C0C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4" w15:restartNumberingAfterBreak="0">
    <w:nsid w:val="3F5322F9"/>
    <w:multiLevelType w:val="hybridMultilevel"/>
    <w:tmpl w:val="BC06A4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1681B"/>
    <w:multiLevelType w:val="hybridMultilevel"/>
    <w:tmpl w:val="6178D650"/>
    <w:lvl w:ilvl="0" w:tplc="8B64FFE6">
      <w:start w:val="1"/>
      <w:numFmt w:val="bullet"/>
      <w:pStyle w:val="mon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B204E"/>
    <w:multiLevelType w:val="hybridMultilevel"/>
    <w:tmpl w:val="F216D48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A34B48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DE42496"/>
    <w:multiLevelType w:val="hybridMultilevel"/>
    <w:tmpl w:val="AF5258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7C"/>
    <w:rsid w:val="000004E8"/>
    <w:rsid w:val="00011E6A"/>
    <w:rsid w:val="00013E96"/>
    <w:rsid w:val="00022755"/>
    <w:rsid w:val="000567EA"/>
    <w:rsid w:val="00056B0B"/>
    <w:rsid w:val="00060B5E"/>
    <w:rsid w:val="00060B7B"/>
    <w:rsid w:val="00062D54"/>
    <w:rsid w:val="00065EFF"/>
    <w:rsid w:val="00072F08"/>
    <w:rsid w:val="0009015C"/>
    <w:rsid w:val="000911DC"/>
    <w:rsid w:val="0009537F"/>
    <w:rsid w:val="000961EB"/>
    <w:rsid w:val="00096D4D"/>
    <w:rsid w:val="00096DEF"/>
    <w:rsid w:val="000973CC"/>
    <w:rsid w:val="000A3F8E"/>
    <w:rsid w:val="000A539F"/>
    <w:rsid w:val="000A596C"/>
    <w:rsid w:val="000B2761"/>
    <w:rsid w:val="000B7F1A"/>
    <w:rsid w:val="000C57FF"/>
    <w:rsid w:val="000D4DB7"/>
    <w:rsid w:val="000D6623"/>
    <w:rsid w:val="000E2B22"/>
    <w:rsid w:val="000E435F"/>
    <w:rsid w:val="000E6E39"/>
    <w:rsid w:val="000F1AAC"/>
    <w:rsid w:val="00116F0B"/>
    <w:rsid w:val="00120308"/>
    <w:rsid w:val="00120653"/>
    <w:rsid w:val="00121BEA"/>
    <w:rsid w:val="00121CE5"/>
    <w:rsid w:val="00123E6E"/>
    <w:rsid w:val="001410DF"/>
    <w:rsid w:val="00141666"/>
    <w:rsid w:val="001420ED"/>
    <w:rsid w:val="00156967"/>
    <w:rsid w:val="001650FE"/>
    <w:rsid w:val="001652EA"/>
    <w:rsid w:val="00171E84"/>
    <w:rsid w:val="001731D5"/>
    <w:rsid w:val="0018132F"/>
    <w:rsid w:val="00190A13"/>
    <w:rsid w:val="001932B1"/>
    <w:rsid w:val="00194CDD"/>
    <w:rsid w:val="00195385"/>
    <w:rsid w:val="001A07A2"/>
    <w:rsid w:val="001A6FB8"/>
    <w:rsid w:val="001A7AD9"/>
    <w:rsid w:val="001B49CA"/>
    <w:rsid w:val="001B7885"/>
    <w:rsid w:val="001B7F6E"/>
    <w:rsid w:val="001C7C27"/>
    <w:rsid w:val="001D5116"/>
    <w:rsid w:val="001E4DD0"/>
    <w:rsid w:val="001E7A17"/>
    <w:rsid w:val="001F3010"/>
    <w:rsid w:val="001F34C0"/>
    <w:rsid w:val="001F48C3"/>
    <w:rsid w:val="001F4CC2"/>
    <w:rsid w:val="00202A59"/>
    <w:rsid w:val="00203DC1"/>
    <w:rsid w:val="00207DB8"/>
    <w:rsid w:val="002271BE"/>
    <w:rsid w:val="00234EAD"/>
    <w:rsid w:val="002454E2"/>
    <w:rsid w:val="002456EC"/>
    <w:rsid w:val="002509B2"/>
    <w:rsid w:val="0026178F"/>
    <w:rsid w:val="00264C0D"/>
    <w:rsid w:val="002727BC"/>
    <w:rsid w:val="0028098C"/>
    <w:rsid w:val="002A05B8"/>
    <w:rsid w:val="002A73E2"/>
    <w:rsid w:val="002B697C"/>
    <w:rsid w:val="002C4BC6"/>
    <w:rsid w:val="002D1B7D"/>
    <w:rsid w:val="002D6807"/>
    <w:rsid w:val="002E0DD3"/>
    <w:rsid w:val="002F0665"/>
    <w:rsid w:val="002F1768"/>
    <w:rsid w:val="002F6D54"/>
    <w:rsid w:val="00303892"/>
    <w:rsid w:val="003122C5"/>
    <w:rsid w:val="0031369C"/>
    <w:rsid w:val="00321FE7"/>
    <w:rsid w:val="00326DF9"/>
    <w:rsid w:val="00327615"/>
    <w:rsid w:val="003308D8"/>
    <w:rsid w:val="00340487"/>
    <w:rsid w:val="00343F7C"/>
    <w:rsid w:val="00344934"/>
    <w:rsid w:val="00345B57"/>
    <w:rsid w:val="00346265"/>
    <w:rsid w:val="00346BE0"/>
    <w:rsid w:val="003624F3"/>
    <w:rsid w:val="00373060"/>
    <w:rsid w:val="00374F34"/>
    <w:rsid w:val="00387AC1"/>
    <w:rsid w:val="0039055D"/>
    <w:rsid w:val="00396537"/>
    <w:rsid w:val="003968BD"/>
    <w:rsid w:val="003A2563"/>
    <w:rsid w:val="003A2B7A"/>
    <w:rsid w:val="003A2B8E"/>
    <w:rsid w:val="003A3F14"/>
    <w:rsid w:val="003B29BE"/>
    <w:rsid w:val="003B3824"/>
    <w:rsid w:val="003C5FEE"/>
    <w:rsid w:val="003D18E5"/>
    <w:rsid w:val="003D42BE"/>
    <w:rsid w:val="003F0D90"/>
    <w:rsid w:val="00402505"/>
    <w:rsid w:val="00417244"/>
    <w:rsid w:val="00427373"/>
    <w:rsid w:val="00427868"/>
    <w:rsid w:val="004355B1"/>
    <w:rsid w:val="00435B2D"/>
    <w:rsid w:val="00443639"/>
    <w:rsid w:val="004537E6"/>
    <w:rsid w:val="00455469"/>
    <w:rsid w:val="004577F7"/>
    <w:rsid w:val="00461C6F"/>
    <w:rsid w:val="00462A64"/>
    <w:rsid w:val="004634E5"/>
    <w:rsid w:val="0046418A"/>
    <w:rsid w:val="0047179B"/>
    <w:rsid w:val="004726A0"/>
    <w:rsid w:val="0047480A"/>
    <w:rsid w:val="00483828"/>
    <w:rsid w:val="0049364B"/>
    <w:rsid w:val="004A0C9A"/>
    <w:rsid w:val="004A1C52"/>
    <w:rsid w:val="004A2B59"/>
    <w:rsid w:val="004A6C97"/>
    <w:rsid w:val="004B15C2"/>
    <w:rsid w:val="004B79EF"/>
    <w:rsid w:val="004C0D62"/>
    <w:rsid w:val="004C2C80"/>
    <w:rsid w:val="004D4E4B"/>
    <w:rsid w:val="004D6055"/>
    <w:rsid w:val="004D7A97"/>
    <w:rsid w:val="004F341F"/>
    <w:rsid w:val="004F4D2D"/>
    <w:rsid w:val="005071D6"/>
    <w:rsid w:val="00512EAF"/>
    <w:rsid w:val="005205E3"/>
    <w:rsid w:val="00523461"/>
    <w:rsid w:val="005238B2"/>
    <w:rsid w:val="00531DB1"/>
    <w:rsid w:val="005506FC"/>
    <w:rsid w:val="00553185"/>
    <w:rsid w:val="00553B6C"/>
    <w:rsid w:val="005563BE"/>
    <w:rsid w:val="00560814"/>
    <w:rsid w:val="00564303"/>
    <w:rsid w:val="00565537"/>
    <w:rsid w:val="0057450E"/>
    <w:rsid w:val="005846B2"/>
    <w:rsid w:val="0058674E"/>
    <w:rsid w:val="00587768"/>
    <w:rsid w:val="00593FFF"/>
    <w:rsid w:val="00595016"/>
    <w:rsid w:val="005B0B5C"/>
    <w:rsid w:val="005C0F8A"/>
    <w:rsid w:val="005C63A4"/>
    <w:rsid w:val="005E088F"/>
    <w:rsid w:val="005E2D97"/>
    <w:rsid w:val="005E6682"/>
    <w:rsid w:val="005E6743"/>
    <w:rsid w:val="005F0B2B"/>
    <w:rsid w:val="005F0B56"/>
    <w:rsid w:val="005F217C"/>
    <w:rsid w:val="006061B1"/>
    <w:rsid w:val="00614199"/>
    <w:rsid w:val="0064163C"/>
    <w:rsid w:val="00641716"/>
    <w:rsid w:val="00651028"/>
    <w:rsid w:val="00653BA9"/>
    <w:rsid w:val="00654C54"/>
    <w:rsid w:val="0065784B"/>
    <w:rsid w:val="0066446D"/>
    <w:rsid w:val="0066684E"/>
    <w:rsid w:val="00667B70"/>
    <w:rsid w:val="00667E8F"/>
    <w:rsid w:val="006739AF"/>
    <w:rsid w:val="0067507F"/>
    <w:rsid w:val="00681BBC"/>
    <w:rsid w:val="00690917"/>
    <w:rsid w:val="006A255E"/>
    <w:rsid w:val="006A6115"/>
    <w:rsid w:val="006B0E5B"/>
    <w:rsid w:val="006B5302"/>
    <w:rsid w:val="006C49F9"/>
    <w:rsid w:val="006C4BB0"/>
    <w:rsid w:val="006C6865"/>
    <w:rsid w:val="006C75F9"/>
    <w:rsid w:val="006D0E0A"/>
    <w:rsid w:val="006D139F"/>
    <w:rsid w:val="006E21EC"/>
    <w:rsid w:val="006E43A3"/>
    <w:rsid w:val="006E608E"/>
    <w:rsid w:val="006F12F6"/>
    <w:rsid w:val="0070775F"/>
    <w:rsid w:val="007174B0"/>
    <w:rsid w:val="00721773"/>
    <w:rsid w:val="00721CB9"/>
    <w:rsid w:val="0072209A"/>
    <w:rsid w:val="0072530C"/>
    <w:rsid w:val="00726672"/>
    <w:rsid w:val="00743A10"/>
    <w:rsid w:val="00744338"/>
    <w:rsid w:val="00744F95"/>
    <w:rsid w:val="00752034"/>
    <w:rsid w:val="007551D4"/>
    <w:rsid w:val="00757B9F"/>
    <w:rsid w:val="00762950"/>
    <w:rsid w:val="0076654E"/>
    <w:rsid w:val="00774DA7"/>
    <w:rsid w:val="0078320F"/>
    <w:rsid w:val="007878D0"/>
    <w:rsid w:val="00787AD6"/>
    <w:rsid w:val="00787F34"/>
    <w:rsid w:val="00791007"/>
    <w:rsid w:val="007915CD"/>
    <w:rsid w:val="0079199E"/>
    <w:rsid w:val="00791ED5"/>
    <w:rsid w:val="0079253C"/>
    <w:rsid w:val="0079596D"/>
    <w:rsid w:val="00796434"/>
    <w:rsid w:val="007A24CF"/>
    <w:rsid w:val="007A7214"/>
    <w:rsid w:val="007B2298"/>
    <w:rsid w:val="007B3B99"/>
    <w:rsid w:val="007B3D7A"/>
    <w:rsid w:val="007B4B35"/>
    <w:rsid w:val="007B736B"/>
    <w:rsid w:val="007C1206"/>
    <w:rsid w:val="007D3C41"/>
    <w:rsid w:val="007D6F46"/>
    <w:rsid w:val="007F0E8C"/>
    <w:rsid w:val="007F64C4"/>
    <w:rsid w:val="007F7C21"/>
    <w:rsid w:val="008135EB"/>
    <w:rsid w:val="0081417A"/>
    <w:rsid w:val="00814312"/>
    <w:rsid w:val="008179A9"/>
    <w:rsid w:val="00817FEF"/>
    <w:rsid w:val="00825D59"/>
    <w:rsid w:val="008336FC"/>
    <w:rsid w:val="0084241E"/>
    <w:rsid w:val="0084322A"/>
    <w:rsid w:val="00845A3E"/>
    <w:rsid w:val="008538BA"/>
    <w:rsid w:val="0086275C"/>
    <w:rsid w:val="00864CFA"/>
    <w:rsid w:val="0086713B"/>
    <w:rsid w:val="00894A79"/>
    <w:rsid w:val="008A425D"/>
    <w:rsid w:val="008B2021"/>
    <w:rsid w:val="008B5297"/>
    <w:rsid w:val="008B66D1"/>
    <w:rsid w:val="008B7EC5"/>
    <w:rsid w:val="008C13BE"/>
    <w:rsid w:val="008D46BE"/>
    <w:rsid w:val="008D5639"/>
    <w:rsid w:val="008E0FD5"/>
    <w:rsid w:val="008E7DF1"/>
    <w:rsid w:val="008F095A"/>
    <w:rsid w:val="0091280E"/>
    <w:rsid w:val="009137D4"/>
    <w:rsid w:val="009179C4"/>
    <w:rsid w:val="009214C4"/>
    <w:rsid w:val="00921606"/>
    <w:rsid w:val="00926B36"/>
    <w:rsid w:val="009425B1"/>
    <w:rsid w:val="00944411"/>
    <w:rsid w:val="00954F10"/>
    <w:rsid w:val="00955A9B"/>
    <w:rsid w:val="00962295"/>
    <w:rsid w:val="00965C34"/>
    <w:rsid w:val="00970852"/>
    <w:rsid w:val="00975D60"/>
    <w:rsid w:val="009844B4"/>
    <w:rsid w:val="009A037D"/>
    <w:rsid w:val="009A0F77"/>
    <w:rsid w:val="009B0E58"/>
    <w:rsid w:val="009B4453"/>
    <w:rsid w:val="009B46EA"/>
    <w:rsid w:val="009C566B"/>
    <w:rsid w:val="009D3DC1"/>
    <w:rsid w:val="009D59F3"/>
    <w:rsid w:val="009E01DD"/>
    <w:rsid w:val="009E1BC7"/>
    <w:rsid w:val="009F5725"/>
    <w:rsid w:val="00A02C4C"/>
    <w:rsid w:val="00A07DAB"/>
    <w:rsid w:val="00A21996"/>
    <w:rsid w:val="00A449AE"/>
    <w:rsid w:val="00A55855"/>
    <w:rsid w:val="00A5765D"/>
    <w:rsid w:val="00A604CB"/>
    <w:rsid w:val="00A62324"/>
    <w:rsid w:val="00A632A9"/>
    <w:rsid w:val="00A70F2F"/>
    <w:rsid w:val="00A7331C"/>
    <w:rsid w:val="00A742B0"/>
    <w:rsid w:val="00A74907"/>
    <w:rsid w:val="00A76F5E"/>
    <w:rsid w:val="00A90A49"/>
    <w:rsid w:val="00A929CB"/>
    <w:rsid w:val="00A96125"/>
    <w:rsid w:val="00A97969"/>
    <w:rsid w:val="00AA0517"/>
    <w:rsid w:val="00AA22E0"/>
    <w:rsid w:val="00AA66E2"/>
    <w:rsid w:val="00AB2046"/>
    <w:rsid w:val="00AB4C1B"/>
    <w:rsid w:val="00AC0A3E"/>
    <w:rsid w:val="00AC4CC5"/>
    <w:rsid w:val="00AC76C5"/>
    <w:rsid w:val="00AD50E9"/>
    <w:rsid w:val="00B047CF"/>
    <w:rsid w:val="00B071DE"/>
    <w:rsid w:val="00B33A0E"/>
    <w:rsid w:val="00B36F5F"/>
    <w:rsid w:val="00B411E1"/>
    <w:rsid w:val="00B54409"/>
    <w:rsid w:val="00B570D8"/>
    <w:rsid w:val="00B61D6C"/>
    <w:rsid w:val="00B62368"/>
    <w:rsid w:val="00B67896"/>
    <w:rsid w:val="00B8562C"/>
    <w:rsid w:val="00B90114"/>
    <w:rsid w:val="00B947EE"/>
    <w:rsid w:val="00BA51CF"/>
    <w:rsid w:val="00BB07CF"/>
    <w:rsid w:val="00BB29D4"/>
    <w:rsid w:val="00BB4C3A"/>
    <w:rsid w:val="00BB6261"/>
    <w:rsid w:val="00BD153F"/>
    <w:rsid w:val="00BD3357"/>
    <w:rsid w:val="00BD6C15"/>
    <w:rsid w:val="00BD7177"/>
    <w:rsid w:val="00BF47B1"/>
    <w:rsid w:val="00BF5D44"/>
    <w:rsid w:val="00C12DC3"/>
    <w:rsid w:val="00C14DDF"/>
    <w:rsid w:val="00C1570D"/>
    <w:rsid w:val="00C2296F"/>
    <w:rsid w:val="00C2377C"/>
    <w:rsid w:val="00C30EC7"/>
    <w:rsid w:val="00C330AD"/>
    <w:rsid w:val="00C371AB"/>
    <w:rsid w:val="00C3737C"/>
    <w:rsid w:val="00C37B75"/>
    <w:rsid w:val="00C656C2"/>
    <w:rsid w:val="00C81B8C"/>
    <w:rsid w:val="00C82223"/>
    <w:rsid w:val="00C859B2"/>
    <w:rsid w:val="00C876E7"/>
    <w:rsid w:val="00C909A3"/>
    <w:rsid w:val="00CA4B1D"/>
    <w:rsid w:val="00CA571D"/>
    <w:rsid w:val="00CC3922"/>
    <w:rsid w:val="00CD036E"/>
    <w:rsid w:val="00CD2413"/>
    <w:rsid w:val="00CD58DA"/>
    <w:rsid w:val="00CD63C6"/>
    <w:rsid w:val="00CD63F5"/>
    <w:rsid w:val="00CF428F"/>
    <w:rsid w:val="00CF574C"/>
    <w:rsid w:val="00CF66E1"/>
    <w:rsid w:val="00D021D8"/>
    <w:rsid w:val="00D06B8C"/>
    <w:rsid w:val="00D07ABC"/>
    <w:rsid w:val="00D07FDC"/>
    <w:rsid w:val="00D1133F"/>
    <w:rsid w:val="00D14A1A"/>
    <w:rsid w:val="00D2199D"/>
    <w:rsid w:val="00D226A0"/>
    <w:rsid w:val="00D32F88"/>
    <w:rsid w:val="00D515CA"/>
    <w:rsid w:val="00D52E36"/>
    <w:rsid w:val="00D550A1"/>
    <w:rsid w:val="00D674D5"/>
    <w:rsid w:val="00D77AA0"/>
    <w:rsid w:val="00D8695C"/>
    <w:rsid w:val="00D87824"/>
    <w:rsid w:val="00DA3637"/>
    <w:rsid w:val="00DB2232"/>
    <w:rsid w:val="00DB5E11"/>
    <w:rsid w:val="00DC538D"/>
    <w:rsid w:val="00DD3C1B"/>
    <w:rsid w:val="00DD4EEF"/>
    <w:rsid w:val="00DE290A"/>
    <w:rsid w:val="00DE50B9"/>
    <w:rsid w:val="00DF2AC3"/>
    <w:rsid w:val="00DF3589"/>
    <w:rsid w:val="00DF36ED"/>
    <w:rsid w:val="00DF7580"/>
    <w:rsid w:val="00E114C9"/>
    <w:rsid w:val="00E16010"/>
    <w:rsid w:val="00E16E6C"/>
    <w:rsid w:val="00E22204"/>
    <w:rsid w:val="00E264EA"/>
    <w:rsid w:val="00E32C49"/>
    <w:rsid w:val="00E32D23"/>
    <w:rsid w:val="00E3668B"/>
    <w:rsid w:val="00E37291"/>
    <w:rsid w:val="00E42B29"/>
    <w:rsid w:val="00E44814"/>
    <w:rsid w:val="00E5020F"/>
    <w:rsid w:val="00E5354E"/>
    <w:rsid w:val="00E556B1"/>
    <w:rsid w:val="00E57022"/>
    <w:rsid w:val="00E57717"/>
    <w:rsid w:val="00E60854"/>
    <w:rsid w:val="00E632BE"/>
    <w:rsid w:val="00E636A5"/>
    <w:rsid w:val="00E71A9E"/>
    <w:rsid w:val="00E83449"/>
    <w:rsid w:val="00E905CB"/>
    <w:rsid w:val="00E914C3"/>
    <w:rsid w:val="00E95758"/>
    <w:rsid w:val="00EB2F50"/>
    <w:rsid w:val="00EC067F"/>
    <w:rsid w:val="00EC1AA6"/>
    <w:rsid w:val="00ED39BC"/>
    <w:rsid w:val="00ED4BB2"/>
    <w:rsid w:val="00EE2E40"/>
    <w:rsid w:val="00EE3F48"/>
    <w:rsid w:val="00EE45E7"/>
    <w:rsid w:val="00EF05E1"/>
    <w:rsid w:val="00EF090C"/>
    <w:rsid w:val="00EF2E80"/>
    <w:rsid w:val="00F04E77"/>
    <w:rsid w:val="00F062E4"/>
    <w:rsid w:val="00F20BFF"/>
    <w:rsid w:val="00F22CB8"/>
    <w:rsid w:val="00F2609F"/>
    <w:rsid w:val="00F27199"/>
    <w:rsid w:val="00F31B93"/>
    <w:rsid w:val="00F35E54"/>
    <w:rsid w:val="00F36498"/>
    <w:rsid w:val="00F544EE"/>
    <w:rsid w:val="00F61528"/>
    <w:rsid w:val="00F7656E"/>
    <w:rsid w:val="00F85C99"/>
    <w:rsid w:val="00F85DD5"/>
    <w:rsid w:val="00F87D54"/>
    <w:rsid w:val="00F90EA3"/>
    <w:rsid w:val="00FA4423"/>
    <w:rsid w:val="00FA6645"/>
    <w:rsid w:val="00FB1F41"/>
    <w:rsid w:val="00FB233A"/>
    <w:rsid w:val="00FB76C8"/>
    <w:rsid w:val="00FC5319"/>
    <w:rsid w:val="00FC55AE"/>
    <w:rsid w:val="00FC7911"/>
    <w:rsid w:val="00FD5C9C"/>
    <w:rsid w:val="00FD63F4"/>
    <w:rsid w:val="00FD7582"/>
    <w:rsid w:val="00FE138B"/>
    <w:rsid w:val="00FF0D8F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5:docId w15:val="{EAC16655-2340-45C7-8C65-B37D2F41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9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B57"/>
    <w:rPr>
      <w:rFonts w:ascii="Century Gothic" w:hAnsi="Century Gothic"/>
      <w:sz w:val="16"/>
      <w:szCs w:val="24"/>
      <w:lang w:eastAsia="en-US"/>
    </w:rPr>
  </w:style>
  <w:style w:type="paragraph" w:styleId="Titre1">
    <w:name w:val="heading 1"/>
    <w:basedOn w:val="Normal"/>
    <w:next w:val="Normal"/>
    <w:qFormat/>
    <w:rsid w:val="00667B70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qFormat/>
    <w:rsid w:val="00970852"/>
    <w:pPr>
      <w:keepNext/>
      <w:spacing w:before="240" w:after="60"/>
      <w:ind w:left="180"/>
      <w:outlineLvl w:val="1"/>
    </w:pPr>
    <w:rPr>
      <w:rFonts w:cs="Arial"/>
      <w:bCs/>
      <w:iCs/>
      <w:color w:val="E89B00"/>
      <w:sz w:val="40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AC4CC5"/>
    <w:pPr>
      <w:ind w:left="450"/>
      <w:outlineLvl w:val="2"/>
    </w:pPr>
  </w:style>
  <w:style w:type="paragraph" w:styleId="Titre4">
    <w:name w:val="heading 4"/>
    <w:basedOn w:val="LeftColumnText"/>
    <w:next w:val="Normal"/>
    <w:link w:val="Titre4Car"/>
    <w:qFormat/>
    <w:rsid w:val="00A90A49"/>
    <w:pPr>
      <w:framePr w:wrap="around" w:vAnchor="page" w:hAnchor="page" w:y="721"/>
      <w:suppressOverlap/>
      <w:outlineLvl w:val="3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ewsletterBodyText">
    <w:name w:val="Newsletter Body Text"/>
    <w:basedOn w:val="Normal"/>
    <w:rsid w:val="00B071DE"/>
    <w:pPr>
      <w:spacing w:after="200" w:line="288" w:lineRule="auto"/>
    </w:pPr>
  </w:style>
  <w:style w:type="paragraph" w:customStyle="1" w:styleId="LeftColumnText">
    <w:name w:val="Left Column Text"/>
    <w:basedOn w:val="Normal"/>
    <w:link w:val="LeftColumnTextChar"/>
    <w:rsid w:val="00667B70"/>
    <w:pPr>
      <w:framePr w:hSpace="187" w:wrap="around" w:vAnchor="text" w:hAnchor="text" w:xAlign="center" w:y="1"/>
      <w:spacing w:after="160" w:line="312" w:lineRule="auto"/>
    </w:pPr>
  </w:style>
  <w:style w:type="paragraph" w:styleId="NormalWeb">
    <w:name w:val="Normal (Web)"/>
    <w:basedOn w:val="Normal"/>
    <w:rsid w:val="00553B6C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fr-CA"/>
    </w:rPr>
  </w:style>
  <w:style w:type="paragraph" w:customStyle="1" w:styleId="LeftColumnHeading">
    <w:name w:val="Left Column Heading"/>
    <w:basedOn w:val="Normal"/>
    <w:link w:val="LeftColumnHeadingCharChar"/>
    <w:rsid w:val="00667B70"/>
    <w:rPr>
      <w:b/>
      <w:szCs w:val="16"/>
    </w:rPr>
  </w:style>
  <w:style w:type="character" w:customStyle="1" w:styleId="LeftColumnHeadingCharChar">
    <w:name w:val="Left Column Heading Char Char"/>
    <w:link w:val="LeftColumnHeading"/>
    <w:rsid w:val="00667B70"/>
    <w:rPr>
      <w:rFonts w:ascii="Century Gothic" w:hAnsi="Century Gothic"/>
      <w:b/>
      <w:sz w:val="16"/>
      <w:szCs w:val="16"/>
      <w:lang w:val="en-US" w:eastAsia="en-US" w:bidi="ar-SA"/>
    </w:rPr>
  </w:style>
  <w:style w:type="paragraph" w:customStyle="1" w:styleId="Information">
    <w:name w:val="Information"/>
    <w:basedOn w:val="Normal"/>
    <w:rsid w:val="00667B70"/>
    <w:pPr>
      <w:ind w:left="257"/>
    </w:pPr>
  </w:style>
  <w:style w:type="paragraph" w:customStyle="1" w:styleId="LeftColumnCaption">
    <w:name w:val="Left Column Caption"/>
    <w:basedOn w:val="LeftColumnText"/>
    <w:rsid w:val="00C3737C"/>
    <w:pPr>
      <w:framePr w:wrap="around"/>
      <w:spacing w:line="552" w:lineRule="auto"/>
    </w:pPr>
    <w:rPr>
      <w:i/>
    </w:rPr>
  </w:style>
  <w:style w:type="paragraph" w:customStyle="1" w:styleId="NewsletterDate">
    <w:name w:val="Newsletter Date"/>
    <w:basedOn w:val="LeftColumnHeading"/>
    <w:rsid w:val="00D07ABC"/>
    <w:pPr>
      <w:ind w:left="257"/>
    </w:pPr>
  </w:style>
  <w:style w:type="paragraph" w:styleId="Textedebulles">
    <w:name w:val="Balloon Text"/>
    <w:basedOn w:val="Normal"/>
    <w:semiHidden/>
    <w:rsid w:val="000B2761"/>
    <w:rPr>
      <w:rFonts w:ascii="Tahoma" w:hAnsi="Tahoma" w:cs="Tahoma"/>
      <w:szCs w:val="16"/>
    </w:rPr>
  </w:style>
  <w:style w:type="paragraph" w:styleId="Pieddepage">
    <w:name w:val="footer"/>
    <w:basedOn w:val="Normal"/>
    <w:link w:val="PieddepageCar"/>
    <w:uiPriority w:val="99"/>
    <w:rsid w:val="00C876E7"/>
    <w:pPr>
      <w:tabs>
        <w:tab w:val="center" w:pos="4320"/>
        <w:tab w:val="right" w:pos="8640"/>
      </w:tabs>
    </w:pPr>
  </w:style>
  <w:style w:type="paragraph" w:customStyle="1" w:styleId="monstyle2">
    <w:name w:val="mon style 2"/>
    <w:basedOn w:val="Normal"/>
    <w:rsid w:val="00343F7C"/>
    <w:pPr>
      <w:numPr>
        <w:numId w:val="1"/>
      </w:numPr>
    </w:pPr>
  </w:style>
  <w:style w:type="paragraph" w:customStyle="1" w:styleId="MailingAddress">
    <w:name w:val="Mailing Address"/>
    <w:basedOn w:val="Normal"/>
    <w:rsid w:val="00D06B8C"/>
    <w:rPr>
      <w:caps/>
      <w:sz w:val="20"/>
      <w:szCs w:val="20"/>
    </w:rPr>
  </w:style>
  <w:style w:type="paragraph" w:customStyle="1" w:styleId="Tagline">
    <w:name w:val="Tagline"/>
    <w:basedOn w:val="Normal"/>
    <w:rsid w:val="00D06B8C"/>
    <w:rPr>
      <w:i/>
    </w:rPr>
  </w:style>
  <w:style w:type="paragraph" w:customStyle="1" w:styleId="ParagraphRuleAbove">
    <w:name w:val="Paragraph Rule Above"/>
    <w:basedOn w:val="Normal"/>
    <w:rsid w:val="00D06B8C"/>
    <w:pPr>
      <w:pBdr>
        <w:bottom w:val="single" w:sz="2" w:space="1" w:color="auto"/>
      </w:pBdr>
      <w:spacing w:after="120"/>
    </w:pPr>
  </w:style>
  <w:style w:type="paragraph" w:customStyle="1" w:styleId="ParagraphRuleBelow">
    <w:name w:val="Paragraph Rule Below"/>
    <w:basedOn w:val="Normal"/>
    <w:rsid w:val="00D06B8C"/>
    <w:pPr>
      <w:pBdr>
        <w:top w:val="single" w:sz="2" w:space="1" w:color="auto"/>
      </w:pBdr>
      <w:spacing w:before="120"/>
    </w:pPr>
  </w:style>
  <w:style w:type="paragraph" w:customStyle="1" w:styleId="MailingAddressBold">
    <w:name w:val="Mailing Address Bold"/>
    <w:basedOn w:val="MailingAddress"/>
    <w:rsid w:val="00D06B8C"/>
    <w:rPr>
      <w:b/>
    </w:rPr>
  </w:style>
  <w:style w:type="paragraph" w:customStyle="1" w:styleId="ReturnMailingAddress">
    <w:name w:val="Return Mailing Address"/>
    <w:basedOn w:val="MailingAddress"/>
    <w:rsid w:val="007B3B99"/>
    <w:rPr>
      <w:sz w:val="16"/>
    </w:rPr>
  </w:style>
  <w:style w:type="paragraph" w:customStyle="1" w:styleId="ReturnMailingAddressBold">
    <w:name w:val="Return Mailing Address Bold"/>
    <w:basedOn w:val="ReturnMailingAddress"/>
    <w:rsid w:val="007B3B99"/>
    <w:rPr>
      <w:b/>
    </w:rPr>
  </w:style>
  <w:style w:type="paragraph" w:styleId="En-tte">
    <w:name w:val="header"/>
    <w:basedOn w:val="Normal"/>
    <w:link w:val="En-tteCar"/>
    <w:uiPriority w:val="99"/>
    <w:rsid w:val="00C876E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876E7"/>
  </w:style>
  <w:style w:type="paragraph" w:customStyle="1" w:styleId="AllCaps">
    <w:name w:val="All Caps"/>
    <w:basedOn w:val="Normal"/>
    <w:link w:val="AllCapsChar"/>
    <w:rsid w:val="00774DA7"/>
    <w:pPr>
      <w:tabs>
        <w:tab w:val="left" w:pos="360"/>
      </w:tabs>
    </w:pPr>
    <w:rPr>
      <w:b/>
      <w:caps/>
      <w:color w:val="E89B00"/>
      <w:szCs w:val="16"/>
    </w:rPr>
  </w:style>
  <w:style w:type="character" w:customStyle="1" w:styleId="AllCapsChar">
    <w:name w:val="All Caps Char"/>
    <w:link w:val="AllCaps"/>
    <w:rsid w:val="00774DA7"/>
    <w:rPr>
      <w:rFonts w:ascii="Century Gothic" w:hAnsi="Century Gothic"/>
      <w:b/>
      <w:caps/>
      <w:color w:val="E89B00"/>
      <w:sz w:val="16"/>
      <w:szCs w:val="16"/>
      <w:lang w:val="en-US" w:eastAsia="en-US" w:bidi="ar-SA"/>
    </w:rPr>
  </w:style>
  <w:style w:type="character" w:customStyle="1" w:styleId="LeftColumnTextChar">
    <w:name w:val="Left Column Text Char"/>
    <w:link w:val="LeftColumnText"/>
    <w:rsid w:val="00A90A49"/>
    <w:rPr>
      <w:rFonts w:ascii="Century Gothic" w:hAnsi="Century Gothic"/>
      <w:sz w:val="16"/>
      <w:szCs w:val="24"/>
      <w:lang w:val="en-US" w:eastAsia="en-US" w:bidi="ar-SA"/>
    </w:rPr>
  </w:style>
  <w:style w:type="character" w:customStyle="1" w:styleId="Titre4Car">
    <w:name w:val="Titre 4 Car"/>
    <w:link w:val="Titre4"/>
    <w:rsid w:val="00774DA7"/>
    <w:rPr>
      <w:rFonts w:ascii="Century Gothic" w:hAnsi="Century Gothic"/>
      <w:b/>
      <w:sz w:val="16"/>
      <w:szCs w:val="24"/>
      <w:lang w:val="en-US" w:eastAsia="en-US" w:bidi="ar-SA"/>
    </w:rPr>
  </w:style>
  <w:style w:type="paragraph" w:styleId="PrformatHTML">
    <w:name w:val="HTML Preformatted"/>
    <w:basedOn w:val="Normal"/>
    <w:link w:val="PrformatHTMLCar"/>
    <w:uiPriority w:val="99"/>
    <w:unhideWhenUsed/>
    <w:rsid w:val="004A2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link w:val="PrformatHTML"/>
    <w:uiPriority w:val="99"/>
    <w:rsid w:val="004A2B59"/>
    <w:rPr>
      <w:rFonts w:ascii="Courier New" w:hAnsi="Courier New" w:cs="Courier New"/>
    </w:rPr>
  </w:style>
  <w:style w:type="character" w:customStyle="1" w:styleId="jskey1">
    <w:name w:val="js_key1"/>
    <w:rsid w:val="004A2B59"/>
    <w:rPr>
      <w:color w:val="0000FF"/>
    </w:rPr>
  </w:style>
  <w:style w:type="character" w:customStyle="1" w:styleId="jsnum1">
    <w:name w:val="js_num1"/>
    <w:rsid w:val="004A2B59"/>
    <w:rPr>
      <w:color w:val="FF0000"/>
    </w:rPr>
  </w:style>
  <w:style w:type="character" w:customStyle="1" w:styleId="jsstr1">
    <w:name w:val="js_str1"/>
    <w:rsid w:val="004A2B59"/>
    <w:rPr>
      <w:color w:val="800000"/>
    </w:rPr>
  </w:style>
  <w:style w:type="table" w:styleId="Grilledutableau">
    <w:name w:val="Table Grid"/>
    <w:basedOn w:val="TableauNormal"/>
    <w:rsid w:val="00FE13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-tteCar">
    <w:name w:val="En-tête Car"/>
    <w:link w:val="En-tt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PieddepageCar">
    <w:name w:val="Pied de page Car"/>
    <w:link w:val="Pieddepag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Titre3Car">
    <w:name w:val="Titre 3 Car"/>
    <w:link w:val="Titre3"/>
    <w:uiPriority w:val="99"/>
    <w:rsid w:val="005E2D97"/>
    <w:rPr>
      <w:rFonts w:ascii="Century Gothic" w:hAnsi="Century Gothic" w:cs="Arial"/>
      <w:bCs/>
      <w:iCs/>
      <w:color w:val="E89B00"/>
      <w:sz w:val="40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8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5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1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9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8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1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2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68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69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13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31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50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88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420\Desktop\modeles\laboratoire_dicj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9AE73-2571-4041-94AA-65381DDEE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laboratoire_dicj.dot</Template>
  <TotalTime>14</TotalTime>
  <Pages>1</Pages>
  <Words>87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laboratoire</vt:lpstr>
    </vt:vector>
  </TitlesOfParts>
  <Company>Microsoft Corporation</Company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laboratoire</dc:title>
  <dc:creator>etu420</dc:creator>
  <cp:lastModifiedBy>Utilisateur</cp:lastModifiedBy>
  <cp:revision>12</cp:revision>
  <cp:lastPrinted>2012-10-30T17:39:00Z</cp:lastPrinted>
  <dcterms:created xsi:type="dcterms:W3CDTF">2016-06-07T14:02:00Z</dcterms:created>
  <dcterms:modified xsi:type="dcterms:W3CDTF">2016-11-16T19:33:00Z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TC010178181036</vt:lpwstr>
  </property>
</Properties>
</file>