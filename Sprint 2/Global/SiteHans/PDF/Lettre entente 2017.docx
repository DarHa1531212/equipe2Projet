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1283"/>
        <w:gridCol w:w="4820"/>
        <w:gridCol w:w="2193"/>
        <w:gridCol w:w="2802"/>
      </w:tblGrid>
      <w:tr w:rsidR="00667B70" w:rsidRPr="005E2D97" w:rsidTr="001E3744">
        <w:trPr>
          <w:trHeight w:val="905"/>
          <w:jc w:val="center"/>
        </w:trPr>
        <w:tc>
          <w:tcPr>
            <w:tcW w:w="8296" w:type="dxa"/>
            <w:gridSpan w:val="3"/>
            <w:tcBorders>
              <w:bottom w:val="single" w:sz="4" w:space="0" w:color="C0C0C0"/>
              <w:right w:val="nil"/>
            </w:tcBorders>
          </w:tcPr>
          <w:p w:rsidR="005F0B2B" w:rsidRPr="001369A6" w:rsidRDefault="00FC1809" w:rsidP="00753F7F">
            <w:pPr>
              <w:pStyle w:val="Titre3"/>
              <w:spacing w:before="0" w:after="0"/>
              <w:ind w:left="2021"/>
              <w:jc w:val="center"/>
              <w:rPr>
                <w:b/>
                <w:color w:val="404040" w:themeColor="text1" w:themeTint="BF"/>
                <w:sz w:val="32"/>
              </w:rPr>
            </w:pPr>
            <w:r>
              <w:rPr>
                <w:b/>
                <w:noProof/>
                <w:color w:val="404040" w:themeColor="text1" w:themeTint="BF"/>
                <w:sz w:val="32"/>
                <w:lang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4A2775BC" wp14:editId="66DC91C6">
                      <wp:simplePos x="0" y="0"/>
                      <wp:positionH relativeFrom="column">
                        <wp:posOffset>-90747</wp:posOffset>
                      </wp:positionH>
                      <wp:positionV relativeFrom="paragraph">
                        <wp:posOffset>-102870</wp:posOffset>
                      </wp:positionV>
                      <wp:extent cx="1714500" cy="914400"/>
                      <wp:effectExtent l="0" t="0" r="0" b="0"/>
                      <wp:wrapNone/>
                      <wp:docPr id="2" name="Group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14500" cy="914400"/>
                                <a:chOff x="8553" y="9151"/>
                                <a:chExt cx="3053" cy="193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53" y="9151"/>
                                  <a:ext cx="3053" cy="185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4" name="Rectangle 2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04" y="10800"/>
                                  <a:ext cx="2016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BABA6D" id="Group 240" o:spid="_x0000_s1026" style="position:absolute;margin-left:-7.15pt;margin-top:-8.1pt;width:135pt;height:1in;z-index:251658752" coordorigin="8553,9151" coordsize="3053,1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41" o:spid="_x0000_s1027" type="#_x0000_t75" style="position:absolute;left:8553;top:9151;width:3053;height:1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HO3LDAAAA2gAAAA8AAABkcnMvZG93bnJldi54bWxEj0FrwkAUhO+C/2F5Qi9SN1YIJXUVK7T0&#10;IqgppMdH9jUbzL4N2U1M/31XEDwOM/MNs96OthEDdb52rGC5SEAQl07XXCn4zj+eX0H4gKyxcUwK&#10;/sjDdjOdrDHT7sonGs6hEhHCPkMFJoQ2k9KXhiz6hWuJo/frOoshyq6SusNrhNtGviRJKi3WHBcM&#10;trQ3VF7OvVWwfy+W/SHluTkWKfFBc/75w0o9zcbdG4hAY3iE7+0vrWAFtyvxBsjN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Uc7csMAAADaAAAADwAAAAAAAAAAAAAAAACf&#10;AgAAZHJzL2Rvd25yZXYueG1sUEsFBgAAAAAEAAQA9wAAAI8DAAAAAA==&#10;">
                        <v:imagedata r:id="rId9" o:title=""/>
                      </v:shape>
                      <v:rect id="Rectangle 242" o:spid="_x0000_s1028" style="position:absolute;left:9504;top:10800;width:20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      </v:group>
                  </w:pict>
                </mc:Fallback>
              </mc:AlternateContent>
            </w:r>
            <w:r w:rsidR="005F0B2B" w:rsidRPr="001369A6">
              <w:rPr>
                <w:b/>
                <w:color w:val="404040" w:themeColor="text1" w:themeTint="BF"/>
                <w:sz w:val="32"/>
              </w:rPr>
              <w:t>Technique</w:t>
            </w:r>
            <w:r w:rsidR="001369A6" w:rsidRPr="001369A6">
              <w:rPr>
                <w:b/>
                <w:color w:val="404040" w:themeColor="text1" w:themeTint="BF"/>
                <w:sz w:val="32"/>
              </w:rPr>
              <w:t>s</w:t>
            </w:r>
            <w:r w:rsidR="005F0B2B" w:rsidRPr="001369A6">
              <w:rPr>
                <w:b/>
                <w:color w:val="404040" w:themeColor="text1" w:themeTint="BF"/>
                <w:sz w:val="32"/>
              </w:rPr>
              <w:t xml:space="preserve"> de l’Informatique</w:t>
            </w:r>
          </w:p>
          <w:p w:rsidR="00A47959" w:rsidRPr="00FD437E" w:rsidRDefault="00753F7F" w:rsidP="00753F7F">
            <w:pPr>
              <w:pStyle w:val="Titre3"/>
              <w:spacing w:before="0" w:after="0"/>
              <w:ind w:left="2021"/>
              <w:jc w:val="center"/>
              <w:rPr>
                <w:sz w:val="32"/>
              </w:rPr>
            </w:pPr>
            <w:r>
              <w:rPr>
                <w:b/>
                <w:color w:val="404040" w:themeColor="text1" w:themeTint="BF"/>
                <w:sz w:val="32"/>
              </w:rPr>
              <w:t xml:space="preserve"> </w:t>
            </w:r>
            <w:r w:rsidR="002C20CF">
              <w:rPr>
                <w:b/>
                <w:color w:val="404040" w:themeColor="text1" w:themeTint="BF"/>
                <w:sz w:val="32"/>
              </w:rPr>
              <w:t>Stages 201</w:t>
            </w:r>
            <w:r w:rsidR="00C10F68">
              <w:rPr>
                <w:b/>
                <w:color w:val="404040" w:themeColor="text1" w:themeTint="BF"/>
                <w:sz w:val="32"/>
              </w:rPr>
              <w:t>7</w:t>
            </w:r>
            <w:r w:rsidR="00FD437E" w:rsidRPr="001369A6">
              <w:rPr>
                <w:b/>
                <w:color w:val="404040" w:themeColor="text1" w:themeTint="BF"/>
                <w:sz w:val="32"/>
              </w:rPr>
              <w:t xml:space="preserve"> - </w:t>
            </w:r>
            <w:r w:rsidR="00A47959" w:rsidRPr="001369A6">
              <w:rPr>
                <w:b/>
                <w:color w:val="404040" w:themeColor="text1" w:themeTint="BF"/>
                <w:sz w:val="32"/>
              </w:rPr>
              <w:t>Lettre d’entente</w:t>
            </w:r>
          </w:p>
        </w:tc>
        <w:tc>
          <w:tcPr>
            <w:tcW w:w="2802" w:type="dxa"/>
            <w:tcBorders>
              <w:left w:val="nil"/>
              <w:bottom w:val="single" w:sz="4" w:space="0" w:color="C0C0C0"/>
            </w:tcBorders>
            <w:vAlign w:val="center"/>
          </w:tcPr>
          <w:p w:rsidR="00667B70" w:rsidRPr="005E2D97" w:rsidRDefault="008753DE" w:rsidP="00FD5C9C">
            <w:pPr>
              <w:pStyle w:val="Information"/>
              <w:ind w:left="0"/>
              <w:jc w:val="center"/>
            </w:pPr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36D14906" wp14:editId="15EB3AD5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-45720</wp:posOffset>
                  </wp:positionV>
                  <wp:extent cx="1751330" cy="676910"/>
                  <wp:effectExtent l="19050" t="19050" r="20320" b="27940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330" cy="67691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47959" w:rsidRPr="005E2D97" w:rsidTr="001E3744">
        <w:trPr>
          <w:trHeight w:val="225"/>
          <w:jc w:val="center"/>
        </w:trPr>
        <w:tc>
          <w:tcPr>
            <w:tcW w:w="11098" w:type="dxa"/>
            <w:gridSpan w:val="4"/>
            <w:tcBorders>
              <w:left w:val="nil"/>
              <w:bottom w:val="single" w:sz="4" w:space="0" w:color="C0C0C0"/>
              <w:right w:val="nil"/>
            </w:tcBorders>
            <w:vAlign w:val="center"/>
          </w:tcPr>
          <w:p w:rsidR="00A47959" w:rsidRPr="005E2D97" w:rsidRDefault="00A47959" w:rsidP="00DD3C1B">
            <w:pPr>
              <w:pStyle w:val="Information"/>
              <w:ind w:left="0"/>
            </w:pPr>
          </w:p>
        </w:tc>
      </w:tr>
      <w:tr w:rsidR="000F76FE" w:rsidRPr="005E2D97" w:rsidTr="00A47959">
        <w:trPr>
          <w:trHeight w:val="225"/>
          <w:jc w:val="center"/>
        </w:trPr>
        <w:tc>
          <w:tcPr>
            <w:tcW w:w="11098" w:type="dxa"/>
            <w:gridSpan w:val="4"/>
            <w:tcBorders>
              <w:bottom w:val="single" w:sz="4" w:space="0" w:color="C0C0C0"/>
            </w:tcBorders>
            <w:vAlign w:val="center"/>
          </w:tcPr>
          <w:p w:rsidR="000F76FE" w:rsidRPr="00422332" w:rsidRDefault="000F76FE" w:rsidP="000F76FE">
            <w:pPr>
              <w:pStyle w:val="Titre3"/>
              <w:spacing w:before="0" w:after="0"/>
              <w:ind w:left="0"/>
            </w:pPr>
            <w:r w:rsidRPr="00050667">
              <w:rPr>
                <w:b/>
                <w:color w:val="286598"/>
                <w:sz w:val="36"/>
              </w:rPr>
              <w:t>Identification</w:t>
            </w:r>
          </w:p>
        </w:tc>
      </w:tr>
      <w:tr w:rsidR="000F76FE" w:rsidRPr="005E2D97" w:rsidTr="000F76FE">
        <w:trPr>
          <w:trHeight w:val="245"/>
          <w:jc w:val="center"/>
        </w:trPr>
        <w:tc>
          <w:tcPr>
            <w:tcW w:w="1283" w:type="dxa"/>
            <w:tcBorders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auto"/>
          </w:tcPr>
          <w:p w:rsidR="000F76FE" w:rsidRPr="00072F08" w:rsidRDefault="000F76FE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</w:p>
        </w:tc>
        <w:tc>
          <w:tcPr>
            <w:tcW w:w="4820" w:type="dxa"/>
            <w:tcBorders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0F76FE" w:rsidRPr="000F76FE" w:rsidRDefault="000F76FE" w:rsidP="000F76FE">
            <w:pPr>
              <w:tabs>
                <w:tab w:val="left" w:pos="2834"/>
              </w:tabs>
              <w:spacing w:before="120"/>
              <w:jc w:val="center"/>
              <w:rPr>
                <w:b/>
                <w:i/>
                <w:color w:val="404040" w:themeColor="text1" w:themeTint="BF"/>
                <w:sz w:val="24"/>
                <w:szCs w:val="22"/>
              </w:rPr>
            </w:pPr>
            <w:r w:rsidRPr="000F76FE">
              <w:rPr>
                <w:b/>
                <w:i/>
                <w:color w:val="404040" w:themeColor="text1" w:themeTint="BF"/>
                <w:sz w:val="24"/>
                <w:szCs w:val="22"/>
              </w:rPr>
              <w:t>Entreprise</w:t>
            </w:r>
          </w:p>
        </w:tc>
        <w:tc>
          <w:tcPr>
            <w:tcW w:w="4995" w:type="dxa"/>
            <w:gridSpan w:val="2"/>
            <w:tcBorders>
              <w:left w:val="single" w:sz="4" w:space="0" w:color="BFBFBF" w:themeColor="background1" w:themeShade="BF"/>
              <w:bottom w:val="single" w:sz="4" w:space="0" w:color="C0C0C0"/>
            </w:tcBorders>
            <w:shd w:val="clear" w:color="auto" w:fill="auto"/>
            <w:vAlign w:val="center"/>
          </w:tcPr>
          <w:p w:rsidR="000F76FE" w:rsidRPr="000F76FE" w:rsidRDefault="000F76FE" w:rsidP="000F76FE">
            <w:pPr>
              <w:tabs>
                <w:tab w:val="left" w:pos="2834"/>
              </w:tabs>
              <w:spacing w:before="120"/>
              <w:jc w:val="center"/>
              <w:rPr>
                <w:b/>
                <w:i/>
                <w:color w:val="404040" w:themeColor="text1" w:themeTint="BF"/>
                <w:sz w:val="24"/>
                <w:szCs w:val="22"/>
              </w:rPr>
            </w:pPr>
            <w:r w:rsidRPr="000F76FE">
              <w:rPr>
                <w:b/>
                <w:i/>
                <w:color w:val="404040" w:themeColor="text1" w:themeTint="BF"/>
                <w:sz w:val="24"/>
                <w:szCs w:val="22"/>
              </w:rPr>
              <w:t>Stagiaire</w:t>
            </w:r>
          </w:p>
        </w:tc>
      </w:tr>
      <w:tr w:rsidR="000F76FE" w:rsidRPr="005E2D97" w:rsidTr="000F76FE">
        <w:trPr>
          <w:trHeight w:val="520"/>
          <w:jc w:val="center"/>
        </w:trPr>
        <w:tc>
          <w:tcPr>
            <w:tcW w:w="1283" w:type="dxa"/>
            <w:tcBorders>
              <w:top w:val="single" w:sz="4" w:space="0" w:color="C0C0C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0F76FE" w:rsidRPr="000F76FE" w:rsidRDefault="000F76FE" w:rsidP="000F76FE">
            <w:pPr>
              <w:tabs>
                <w:tab w:val="left" w:pos="2834"/>
              </w:tabs>
              <w:spacing w:before="120"/>
              <w:jc w:val="center"/>
              <w:rPr>
                <w:b/>
                <w:i/>
                <w:color w:val="404040" w:themeColor="text1" w:themeTint="BF"/>
                <w:sz w:val="20"/>
                <w:szCs w:val="22"/>
              </w:rPr>
            </w:pPr>
            <w:r w:rsidRPr="000F76FE">
              <w:rPr>
                <w:b/>
                <w:i/>
                <w:color w:val="404040" w:themeColor="text1" w:themeTint="BF"/>
                <w:sz w:val="20"/>
                <w:szCs w:val="22"/>
              </w:rPr>
              <w:t>Nom</w:t>
            </w:r>
          </w:p>
        </w:tc>
        <w:tc>
          <w:tcPr>
            <w:tcW w:w="4820" w:type="dxa"/>
            <w:tcBorders>
              <w:top w:val="single" w:sz="4" w:space="0" w:color="C0C0C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0F76FE" w:rsidRPr="005E2D97" w:rsidRDefault="000F76FE" w:rsidP="00A47959">
            <w:pPr>
              <w:tabs>
                <w:tab w:val="left" w:pos="2871"/>
                <w:tab w:val="right" w:pos="9356"/>
              </w:tabs>
              <w:spacing w:before="120"/>
              <w:rPr>
                <w:sz w:val="22"/>
                <w:szCs w:val="22"/>
              </w:rPr>
            </w:pPr>
          </w:p>
        </w:tc>
        <w:tc>
          <w:tcPr>
            <w:tcW w:w="4995" w:type="dxa"/>
            <w:gridSpan w:val="2"/>
            <w:tcBorders>
              <w:top w:val="single" w:sz="4" w:space="0" w:color="C0C0C0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0F76FE" w:rsidRPr="005E2D97" w:rsidRDefault="000F76FE" w:rsidP="00A47959">
            <w:pPr>
              <w:tabs>
                <w:tab w:val="left" w:pos="2871"/>
                <w:tab w:val="right" w:pos="9356"/>
              </w:tabs>
              <w:spacing w:before="120"/>
              <w:rPr>
                <w:sz w:val="22"/>
                <w:szCs w:val="22"/>
              </w:rPr>
            </w:pPr>
          </w:p>
        </w:tc>
      </w:tr>
      <w:tr w:rsidR="000F76FE" w:rsidRPr="005E2D97" w:rsidTr="000F76FE">
        <w:trPr>
          <w:trHeight w:val="1382"/>
          <w:jc w:val="center"/>
        </w:trPr>
        <w:tc>
          <w:tcPr>
            <w:tcW w:w="12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0F76FE" w:rsidRPr="000F76FE" w:rsidRDefault="000F76FE" w:rsidP="000F76FE">
            <w:pPr>
              <w:tabs>
                <w:tab w:val="left" w:pos="2871"/>
                <w:tab w:val="right" w:pos="9356"/>
              </w:tabs>
              <w:spacing w:before="120"/>
              <w:jc w:val="center"/>
              <w:rPr>
                <w:b/>
                <w:i/>
                <w:color w:val="404040" w:themeColor="text1" w:themeTint="BF"/>
                <w:sz w:val="20"/>
                <w:szCs w:val="22"/>
              </w:rPr>
            </w:pPr>
            <w:r w:rsidRPr="000F76FE">
              <w:rPr>
                <w:b/>
                <w:i/>
                <w:color w:val="404040" w:themeColor="text1" w:themeTint="BF"/>
                <w:sz w:val="20"/>
                <w:szCs w:val="22"/>
              </w:rPr>
              <w:t>Adresse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0F76FE" w:rsidRPr="005E2D97" w:rsidRDefault="000F76FE" w:rsidP="00A47959">
            <w:pPr>
              <w:tabs>
                <w:tab w:val="left" w:pos="2871"/>
                <w:tab w:val="right" w:pos="9356"/>
              </w:tabs>
              <w:spacing w:before="120"/>
              <w:rPr>
                <w:sz w:val="22"/>
                <w:szCs w:val="22"/>
              </w:rPr>
            </w:pPr>
          </w:p>
        </w:tc>
        <w:tc>
          <w:tcPr>
            <w:tcW w:w="4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0F76FE" w:rsidRDefault="000F76FE" w:rsidP="00A47959">
            <w:pPr>
              <w:tabs>
                <w:tab w:val="left" w:pos="2871"/>
                <w:tab w:val="right" w:pos="9356"/>
              </w:tabs>
              <w:spacing w:before="120"/>
              <w:rPr>
                <w:sz w:val="22"/>
                <w:szCs w:val="22"/>
              </w:rPr>
            </w:pPr>
          </w:p>
        </w:tc>
      </w:tr>
      <w:tr w:rsidR="000F76FE" w:rsidRPr="005E2D97" w:rsidTr="000F76FE">
        <w:trPr>
          <w:trHeight w:val="808"/>
          <w:jc w:val="center"/>
        </w:trPr>
        <w:tc>
          <w:tcPr>
            <w:tcW w:w="12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0F76FE" w:rsidRPr="000F76FE" w:rsidRDefault="000F76FE" w:rsidP="000F76FE">
            <w:pPr>
              <w:tabs>
                <w:tab w:val="left" w:pos="2871"/>
                <w:tab w:val="right" w:pos="9356"/>
              </w:tabs>
              <w:spacing w:before="120"/>
              <w:jc w:val="center"/>
              <w:rPr>
                <w:b/>
                <w:i/>
                <w:color w:val="404040" w:themeColor="text1" w:themeTint="BF"/>
                <w:sz w:val="20"/>
                <w:szCs w:val="22"/>
              </w:rPr>
            </w:pPr>
            <w:r w:rsidRPr="000F76FE">
              <w:rPr>
                <w:b/>
                <w:i/>
                <w:color w:val="404040" w:themeColor="text1" w:themeTint="BF"/>
                <w:sz w:val="20"/>
                <w:szCs w:val="22"/>
              </w:rPr>
              <w:t>Téléphone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0F76FE" w:rsidRPr="005E2D97" w:rsidRDefault="000F76FE" w:rsidP="00A47959">
            <w:pPr>
              <w:tabs>
                <w:tab w:val="left" w:pos="2871"/>
                <w:tab w:val="right" w:pos="9356"/>
              </w:tabs>
              <w:spacing w:before="120"/>
              <w:rPr>
                <w:sz w:val="22"/>
                <w:szCs w:val="22"/>
              </w:rPr>
            </w:pPr>
          </w:p>
        </w:tc>
        <w:tc>
          <w:tcPr>
            <w:tcW w:w="4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0F76FE" w:rsidRDefault="000F76FE" w:rsidP="00A47959">
            <w:pPr>
              <w:tabs>
                <w:tab w:val="left" w:pos="2871"/>
                <w:tab w:val="right" w:pos="9356"/>
              </w:tabs>
              <w:spacing w:before="120"/>
              <w:rPr>
                <w:sz w:val="22"/>
                <w:szCs w:val="22"/>
              </w:rPr>
            </w:pPr>
          </w:p>
        </w:tc>
      </w:tr>
      <w:tr w:rsidR="000F76FE" w:rsidRPr="005E2D97" w:rsidTr="000F76FE">
        <w:trPr>
          <w:trHeight w:val="235"/>
          <w:jc w:val="center"/>
        </w:trPr>
        <w:tc>
          <w:tcPr>
            <w:tcW w:w="12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0F76FE" w:rsidRPr="000F76FE" w:rsidRDefault="000F76FE" w:rsidP="000F76FE">
            <w:pPr>
              <w:tabs>
                <w:tab w:val="left" w:pos="2871"/>
                <w:tab w:val="right" w:pos="9356"/>
              </w:tabs>
              <w:spacing w:before="120"/>
              <w:jc w:val="center"/>
              <w:rPr>
                <w:b/>
                <w:i/>
                <w:color w:val="404040" w:themeColor="text1" w:themeTint="BF"/>
                <w:sz w:val="20"/>
                <w:szCs w:val="22"/>
              </w:rPr>
            </w:pPr>
            <w:r w:rsidRPr="000F76FE">
              <w:rPr>
                <w:b/>
                <w:i/>
                <w:color w:val="404040" w:themeColor="text1" w:themeTint="BF"/>
                <w:sz w:val="20"/>
                <w:szCs w:val="22"/>
              </w:rPr>
              <w:t>Courriel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0F76FE" w:rsidRPr="005E2D97" w:rsidRDefault="000F76FE" w:rsidP="00A47959">
            <w:pPr>
              <w:tabs>
                <w:tab w:val="left" w:pos="2871"/>
                <w:tab w:val="right" w:pos="9356"/>
              </w:tabs>
              <w:spacing w:before="120"/>
              <w:rPr>
                <w:sz w:val="22"/>
                <w:szCs w:val="22"/>
              </w:rPr>
            </w:pPr>
          </w:p>
        </w:tc>
        <w:tc>
          <w:tcPr>
            <w:tcW w:w="4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0F76FE" w:rsidRDefault="000F76FE" w:rsidP="00A47959">
            <w:pPr>
              <w:tabs>
                <w:tab w:val="left" w:pos="2871"/>
                <w:tab w:val="right" w:pos="9356"/>
              </w:tabs>
              <w:spacing w:before="120"/>
              <w:rPr>
                <w:sz w:val="22"/>
                <w:szCs w:val="22"/>
              </w:rPr>
            </w:pPr>
          </w:p>
        </w:tc>
      </w:tr>
      <w:tr w:rsidR="00564303" w:rsidRPr="005E2D97" w:rsidTr="001369A6">
        <w:trPr>
          <w:trHeight w:val="133"/>
          <w:jc w:val="center"/>
        </w:trPr>
        <w:tc>
          <w:tcPr>
            <w:tcW w:w="11098" w:type="dxa"/>
            <w:gridSpan w:val="4"/>
            <w:tcBorders>
              <w:bottom w:val="single" w:sz="4" w:space="0" w:color="C0C0C0"/>
            </w:tcBorders>
            <w:shd w:val="clear" w:color="auto" w:fill="auto"/>
          </w:tcPr>
          <w:p w:rsidR="00564303" w:rsidRPr="00050667" w:rsidRDefault="001369A6" w:rsidP="001369A6">
            <w:pPr>
              <w:pStyle w:val="Titre3"/>
              <w:spacing w:before="0" w:after="0"/>
              <w:ind w:left="0"/>
              <w:rPr>
                <w:b/>
                <w:sz w:val="32"/>
              </w:rPr>
            </w:pPr>
            <w:r w:rsidRPr="00050667">
              <w:rPr>
                <w:b/>
                <w:color w:val="286598"/>
                <w:sz w:val="36"/>
              </w:rPr>
              <w:t>Nature de l'entente</w:t>
            </w:r>
          </w:p>
        </w:tc>
      </w:tr>
      <w:tr w:rsidR="00D77AA0" w:rsidRPr="00422332" w:rsidTr="001369A6">
        <w:trPr>
          <w:trHeight w:val="4436"/>
          <w:jc w:val="center"/>
        </w:trPr>
        <w:tc>
          <w:tcPr>
            <w:tcW w:w="11098" w:type="dxa"/>
            <w:gridSpan w:val="4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A47959" w:rsidRPr="00A47959" w:rsidRDefault="00A47959" w:rsidP="00A47959">
            <w:pPr>
              <w:jc w:val="both"/>
              <w:rPr>
                <w:rFonts w:cs="Arial"/>
                <w:sz w:val="22"/>
                <w:szCs w:val="22"/>
              </w:rPr>
            </w:pPr>
            <w:r w:rsidRPr="00A47959">
              <w:rPr>
                <w:rFonts w:cs="Arial"/>
                <w:sz w:val="22"/>
                <w:szCs w:val="22"/>
              </w:rPr>
              <w:t xml:space="preserve">L’organisme de stage s’engage à recevoir, au cours de la session </w:t>
            </w:r>
            <w:r w:rsidR="002C20CF">
              <w:rPr>
                <w:rFonts w:cs="Arial"/>
                <w:sz w:val="22"/>
                <w:szCs w:val="22"/>
                <w:u w:val="single"/>
              </w:rPr>
              <w:t xml:space="preserve">     Hiver 201</w:t>
            </w:r>
            <w:r w:rsidR="00C433E7">
              <w:rPr>
                <w:rFonts w:cs="Arial"/>
                <w:sz w:val="22"/>
                <w:szCs w:val="22"/>
                <w:u w:val="single"/>
              </w:rPr>
              <w:t>7</w:t>
            </w:r>
            <w:r w:rsidR="002C20CF">
              <w:rPr>
                <w:rFonts w:cs="Arial"/>
                <w:sz w:val="22"/>
                <w:szCs w:val="22"/>
                <w:u w:val="single"/>
              </w:rPr>
              <w:t xml:space="preserve">  </w:t>
            </w:r>
            <w:r w:rsidRPr="00A47959">
              <w:rPr>
                <w:rFonts w:cs="Arial"/>
                <w:sz w:val="22"/>
                <w:szCs w:val="22"/>
                <w:u w:val="single"/>
              </w:rPr>
              <w:t xml:space="preserve">  </w:t>
            </w:r>
            <w:r w:rsidRPr="00A47959">
              <w:rPr>
                <w:rFonts w:cs="Arial"/>
                <w:sz w:val="22"/>
                <w:szCs w:val="22"/>
              </w:rPr>
              <w:t>, l’élève stagiaire ci-haut mentionné et à lui permettre la participation à des tâches liées à son domaine d’intervention, telles que décrites dans l’offre de stage remise au collège.  L’organisme s’engage également à offrir à l’élève une supervision professionnelle et technique adéquate et à lui donner une rétroaction régulière.</w:t>
            </w:r>
          </w:p>
          <w:p w:rsidR="00A47959" w:rsidRPr="00A47959" w:rsidRDefault="00A47959" w:rsidP="00A47959">
            <w:pPr>
              <w:rPr>
                <w:rFonts w:cs="Arial"/>
                <w:sz w:val="22"/>
                <w:szCs w:val="22"/>
              </w:rPr>
            </w:pPr>
          </w:p>
          <w:p w:rsidR="00A47959" w:rsidRPr="00A47959" w:rsidRDefault="00A47959" w:rsidP="00A47959">
            <w:pPr>
              <w:jc w:val="both"/>
              <w:rPr>
                <w:rFonts w:cs="Arial"/>
                <w:sz w:val="22"/>
                <w:szCs w:val="22"/>
              </w:rPr>
            </w:pPr>
            <w:r w:rsidRPr="00A47959">
              <w:rPr>
                <w:rFonts w:cs="Arial"/>
                <w:sz w:val="22"/>
                <w:szCs w:val="22"/>
              </w:rPr>
              <w:t>L’élève stagiaire s’engage, pour sa part, à s’impliquer dans l’organisme de stage, à participer aux activités professionnelles de l’organisme, à respecter les exige</w:t>
            </w:r>
            <w:r w:rsidR="000F76FE">
              <w:rPr>
                <w:rFonts w:cs="Arial"/>
                <w:sz w:val="22"/>
                <w:szCs w:val="22"/>
              </w:rPr>
              <w:t>nces du milieu de stage (présenc</w:t>
            </w:r>
            <w:r w:rsidRPr="00A47959">
              <w:rPr>
                <w:rFonts w:cs="Arial"/>
                <w:sz w:val="22"/>
                <w:szCs w:val="22"/>
              </w:rPr>
              <w:t>e, assiduité, etc.) ainsi qu’à participer activement aux rencontres de supervision.</w:t>
            </w:r>
          </w:p>
          <w:p w:rsidR="00A47959" w:rsidRPr="00A47959" w:rsidRDefault="00A47959" w:rsidP="00A47959">
            <w:pPr>
              <w:jc w:val="both"/>
              <w:rPr>
                <w:rFonts w:cs="Arial"/>
                <w:sz w:val="22"/>
                <w:szCs w:val="22"/>
              </w:rPr>
            </w:pPr>
          </w:p>
          <w:p w:rsidR="00A47959" w:rsidRPr="00A47959" w:rsidRDefault="00A47959" w:rsidP="00A47959">
            <w:pPr>
              <w:pStyle w:val="Corpsdetexte"/>
              <w:rPr>
                <w:rFonts w:ascii="Century Gothic" w:hAnsi="Century Gothic"/>
                <w:sz w:val="22"/>
                <w:szCs w:val="22"/>
              </w:rPr>
            </w:pPr>
            <w:r w:rsidRPr="00A47959">
              <w:rPr>
                <w:rFonts w:ascii="Century Gothic" w:hAnsi="Century Gothic"/>
                <w:sz w:val="22"/>
                <w:szCs w:val="22"/>
              </w:rPr>
              <w:t>Le département s’engage enfin à fournir une supervision pédagogique à l’élève stagiaire, à agir comme intermédiaire entre les parties im</w:t>
            </w:r>
            <w:r w:rsidR="000F76FE">
              <w:rPr>
                <w:rFonts w:ascii="Century Gothic" w:hAnsi="Century Gothic"/>
                <w:sz w:val="22"/>
                <w:szCs w:val="22"/>
              </w:rPr>
              <w:t>pliquées (cégep, organisme</w:t>
            </w:r>
            <w:r w:rsidRPr="00A47959">
              <w:rPr>
                <w:rFonts w:ascii="Century Gothic" w:hAnsi="Century Gothic"/>
                <w:sz w:val="22"/>
                <w:szCs w:val="22"/>
              </w:rPr>
              <w:t xml:space="preserve"> de stage, stagiaire) et à fournir à l’organisme les informations pertinentes concernant le stage.  Le dé</w:t>
            </w:r>
            <w:bookmarkStart w:id="0" w:name="_GoBack"/>
            <w:bookmarkEnd w:id="0"/>
            <w:r w:rsidRPr="00A47959">
              <w:rPr>
                <w:rFonts w:ascii="Century Gothic" w:hAnsi="Century Gothic"/>
                <w:sz w:val="22"/>
                <w:szCs w:val="22"/>
              </w:rPr>
              <w:t>partement est également responsable de l’évaluation finale du stage.</w:t>
            </w:r>
          </w:p>
          <w:p w:rsidR="00A47959" w:rsidRPr="00A47959" w:rsidRDefault="00A47959" w:rsidP="00A47959">
            <w:pPr>
              <w:rPr>
                <w:rFonts w:cs="Arial"/>
                <w:sz w:val="22"/>
                <w:szCs w:val="22"/>
              </w:rPr>
            </w:pPr>
          </w:p>
          <w:p w:rsidR="00D77AA0" w:rsidRPr="001369A6" w:rsidRDefault="00A47959" w:rsidP="007331B1">
            <w:pPr>
              <w:rPr>
                <w:rFonts w:cs="Arial"/>
                <w:sz w:val="22"/>
                <w:szCs w:val="22"/>
              </w:rPr>
            </w:pPr>
            <w:r w:rsidRPr="00A47959">
              <w:rPr>
                <w:rFonts w:cs="Arial"/>
                <w:sz w:val="22"/>
                <w:szCs w:val="22"/>
              </w:rPr>
              <w:t xml:space="preserve">Le stage se déroulera entre le </w:t>
            </w:r>
            <w:r w:rsidR="000F76FE">
              <w:rPr>
                <w:rFonts w:cs="Arial"/>
                <w:sz w:val="22"/>
                <w:szCs w:val="22"/>
                <w:u w:val="single"/>
              </w:rPr>
              <w:t xml:space="preserve">      </w:t>
            </w:r>
            <w:r w:rsidRPr="00A47959">
              <w:rPr>
                <w:rFonts w:cs="Arial"/>
                <w:sz w:val="22"/>
                <w:szCs w:val="22"/>
                <w:u w:val="single"/>
              </w:rPr>
              <w:t xml:space="preserve">       </w:t>
            </w:r>
            <w:r w:rsidR="0070092E">
              <w:rPr>
                <w:rFonts w:cs="Arial"/>
                <w:sz w:val="22"/>
                <w:szCs w:val="22"/>
                <w:highlight w:val="yellow"/>
                <w:u w:val="single"/>
              </w:rPr>
              <w:t>9</w:t>
            </w:r>
            <w:r w:rsidR="002C20CF" w:rsidRPr="0058398B">
              <w:rPr>
                <w:rFonts w:cs="Arial"/>
                <w:sz w:val="22"/>
                <w:szCs w:val="22"/>
                <w:highlight w:val="yellow"/>
                <w:u w:val="single"/>
              </w:rPr>
              <w:t xml:space="preserve"> janvier 201</w:t>
            </w:r>
            <w:r w:rsidR="0058398B" w:rsidRPr="0058398B">
              <w:rPr>
                <w:rFonts w:cs="Arial"/>
                <w:sz w:val="22"/>
                <w:szCs w:val="22"/>
                <w:highlight w:val="yellow"/>
                <w:u w:val="single"/>
              </w:rPr>
              <w:t>7</w:t>
            </w:r>
            <w:r w:rsidR="0058398B">
              <w:rPr>
                <w:rFonts w:cs="Arial"/>
                <w:sz w:val="22"/>
                <w:szCs w:val="22"/>
                <w:u w:val="single"/>
              </w:rPr>
              <w:t xml:space="preserve">   </w:t>
            </w:r>
            <w:r w:rsidR="000F76FE">
              <w:rPr>
                <w:rFonts w:cs="Arial"/>
                <w:sz w:val="22"/>
                <w:szCs w:val="22"/>
                <w:u w:val="single"/>
              </w:rPr>
              <w:t xml:space="preserve">        </w:t>
            </w:r>
            <w:r w:rsidRPr="00A47959">
              <w:rPr>
                <w:rFonts w:cs="Arial"/>
                <w:sz w:val="22"/>
                <w:szCs w:val="22"/>
                <w:u w:val="single"/>
              </w:rPr>
              <w:t xml:space="preserve">   </w:t>
            </w:r>
            <w:r w:rsidRPr="00A47959">
              <w:rPr>
                <w:rFonts w:cs="Arial"/>
                <w:sz w:val="22"/>
                <w:szCs w:val="22"/>
              </w:rPr>
              <w:t xml:space="preserve">  et le  </w:t>
            </w:r>
            <w:r w:rsidRPr="00A47959">
              <w:rPr>
                <w:rFonts w:cs="Arial"/>
                <w:sz w:val="22"/>
                <w:szCs w:val="22"/>
                <w:u w:val="single"/>
              </w:rPr>
              <w:t xml:space="preserve">           </w:t>
            </w:r>
            <w:r w:rsidR="002C20CF">
              <w:rPr>
                <w:rFonts w:cs="Arial"/>
                <w:sz w:val="22"/>
                <w:szCs w:val="22"/>
                <w:u w:val="single"/>
              </w:rPr>
              <w:t xml:space="preserve">  </w:t>
            </w:r>
            <w:r w:rsidR="007331B1">
              <w:rPr>
                <w:rFonts w:cs="Arial"/>
                <w:sz w:val="22"/>
                <w:szCs w:val="22"/>
                <w:highlight w:val="yellow"/>
                <w:u w:val="single"/>
              </w:rPr>
              <w:t>14</w:t>
            </w:r>
            <w:r w:rsidR="002C20CF" w:rsidRPr="0058398B">
              <w:rPr>
                <w:rFonts w:cs="Arial"/>
                <w:sz w:val="22"/>
                <w:szCs w:val="22"/>
                <w:highlight w:val="yellow"/>
                <w:u w:val="single"/>
              </w:rPr>
              <w:t xml:space="preserve"> avril 201</w:t>
            </w:r>
            <w:r w:rsidR="0058398B" w:rsidRPr="0058398B">
              <w:rPr>
                <w:rFonts w:cs="Arial"/>
                <w:sz w:val="22"/>
                <w:szCs w:val="22"/>
                <w:highlight w:val="yellow"/>
                <w:u w:val="single"/>
              </w:rPr>
              <w:t>7</w:t>
            </w:r>
            <w:r w:rsidR="000F76FE">
              <w:rPr>
                <w:rFonts w:cs="Arial"/>
                <w:sz w:val="22"/>
                <w:szCs w:val="22"/>
                <w:u w:val="single"/>
              </w:rPr>
              <w:t xml:space="preserve">            </w:t>
            </w:r>
            <w:r w:rsidRPr="00A47959">
              <w:rPr>
                <w:rFonts w:cs="Arial"/>
                <w:sz w:val="22"/>
                <w:szCs w:val="22"/>
                <w:u w:val="single"/>
              </w:rPr>
              <w:t xml:space="preserve"> </w:t>
            </w:r>
            <w:r w:rsidRPr="00A47959">
              <w:rPr>
                <w:rFonts w:cs="Arial"/>
                <w:sz w:val="22"/>
                <w:szCs w:val="22"/>
              </w:rPr>
              <w:t xml:space="preserve"> .</w:t>
            </w:r>
          </w:p>
        </w:tc>
      </w:tr>
      <w:tr w:rsidR="00327615" w:rsidRPr="005E2D97" w:rsidTr="000973CC">
        <w:trPr>
          <w:trHeight w:val="20"/>
          <w:jc w:val="center"/>
        </w:trPr>
        <w:tc>
          <w:tcPr>
            <w:tcW w:w="11098" w:type="dxa"/>
            <w:gridSpan w:val="4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327615" w:rsidRPr="005E2D97" w:rsidRDefault="000F76FE" w:rsidP="000973CC">
            <w:pPr>
              <w:pStyle w:val="Titre3"/>
              <w:spacing w:before="0" w:after="0"/>
              <w:ind w:left="0"/>
            </w:pPr>
            <w:r w:rsidRPr="00422332">
              <w:rPr>
                <w:color w:val="286598"/>
                <w:sz w:val="36"/>
              </w:rPr>
              <w:t>Signatures</w:t>
            </w:r>
          </w:p>
        </w:tc>
      </w:tr>
      <w:tr w:rsidR="00327615" w:rsidRPr="005E2D97" w:rsidTr="002727BC">
        <w:trPr>
          <w:trHeight w:val="1847"/>
          <w:jc w:val="center"/>
        </w:trPr>
        <w:tc>
          <w:tcPr>
            <w:tcW w:w="11098" w:type="dxa"/>
            <w:gridSpan w:val="4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F76FE" w:rsidRDefault="000F76FE" w:rsidP="000F76FE">
            <w:pPr>
              <w:rPr>
                <w:rFonts w:ascii="Arial" w:hAnsi="Arial" w:cs="Arial"/>
              </w:rPr>
            </w:pPr>
          </w:p>
          <w:p w:rsidR="000F76FE" w:rsidRPr="008B5648" w:rsidRDefault="000F76FE" w:rsidP="000F76FE">
            <w:pPr>
              <w:rPr>
                <w:rFonts w:ascii="Arial" w:hAnsi="Arial" w:cs="Arial"/>
              </w:rPr>
            </w:pPr>
          </w:p>
          <w:p w:rsidR="000F76FE" w:rsidRDefault="000F76FE" w:rsidP="000F76FE">
            <w:pPr>
              <w:tabs>
                <w:tab w:val="left" w:pos="462"/>
                <w:tab w:val="left" w:pos="5706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ab/>
              <w:t>__________________________________</w:t>
            </w:r>
            <w:r>
              <w:rPr>
                <w:rFonts w:ascii="Arial" w:hAnsi="Arial" w:cs="Arial"/>
                <w:sz w:val="24"/>
              </w:rPr>
              <w:tab/>
              <w:t>__________________________________</w:t>
            </w:r>
          </w:p>
          <w:p w:rsidR="000F76FE" w:rsidRDefault="000F76FE" w:rsidP="000F76FE">
            <w:pPr>
              <w:tabs>
                <w:tab w:val="left" w:pos="462"/>
                <w:tab w:val="left" w:pos="57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8B5648">
              <w:rPr>
                <w:rFonts w:ascii="Arial" w:hAnsi="Arial" w:cs="Arial"/>
                <w:sz w:val="18"/>
                <w:szCs w:val="18"/>
              </w:rPr>
              <w:t>Stagiaire</w:t>
            </w:r>
            <w:r w:rsidRPr="008B5648"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Responsable de l’organisme</w:t>
            </w:r>
          </w:p>
          <w:p w:rsidR="000F76FE" w:rsidRDefault="000F76FE" w:rsidP="000F76FE">
            <w:pPr>
              <w:tabs>
                <w:tab w:val="left" w:pos="462"/>
                <w:tab w:val="left" w:pos="5706"/>
              </w:tabs>
              <w:rPr>
                <w:rFonts w:ascii="Arial" w:hAnsi="Arial" w:cs="Arial"/>
              </w:rPr>
            </w:pPr>
          </w:p>
          <w:p w:rsidR="000F76FE" w:rsidRPr="008B5648" w:rsidRDefault="000F76FE" w:rsidP="000F76FE">
            <w:pPr>
              <w:tabs>
                <w:tab w:val="left" w:pos="462"/>
                <w:tab w:val="left" w:pos="5706"/>
              </w:tabs>
              <w:rPr>
                <w:rFonts w:ascii="Arial" w:hAnsi="Arial" w:cs="Arial"/>
              </w:rPr>
            </w:pPr>
          </w:p>
          <w:p w:rsidR="000F76FE" w:rsidRDefault="000F76FE" w:rsidP="000F76FE">
            <w:pPr>
              <w:tabs>
                <w:tab w:val="left" w:pos="462"/>
                <w:tab w:val="left" w:pos="5706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ab/>
              <w:t>__________________________________</w:t>
            </w:r>
            <w:r>
              <w:rPr>
                <w:rFonts w:ascii="Arial" w:hAnsi="Arial" w:cs="Arial"/>
                <w:sz w:val="24"/>
              </w:rPr>
              <w:tab/>
              <w:t>__________________________________</w:t>
            </w:r>
          </w:p>
          <w:p w:rsidR="00FB1F41" w:rsidRPr="005E2D97" w:rsidRDefault="000F76FE" w:rsidP="001369A6">
            <w:pPr>
              <w:tabs>
                <w:tab w:val="left" w:pos="462"/>
                <w:tab w:val="left" w:pos="5706"/>
              </w:tabs>
              <w:ind w:right="159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Responsable du stage</w:t>
            </w:r>
            <w:r w:rsidRPr="008B5648">
              <w:rPr>
                <w:rFonts w:ascii="Arial" w:hAnsi="Arial" w:cs="Arial"/>
                <w:sz w:val="18"/>
                <w:szCs w:val="18"/>
              </w:rPr>
              <w:t xml:space="preserve"> au Cégep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8B5648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</w:tr>
    </w:tbl>
    <w:p w:rsidR="00975D60" w:rsidRPr="005F0B2B" w:rsidRDefault="005F0B2B" w:rsidP="005F0B2B">
      <w:pPr>
        <w:jc w:val="center"/>
        <w:rPr>
          <w:rFonts w:ascii="Arial" w:hAnsi="Arial" w:cs="Arial"/>
          <w:sz w:val="20"/>
        </w:rPr>
      </w:pPr>
      <w:r w:rsidRPr="005F0B2B">
        <w:rPr>
          <w:rFonts w:ascii="Arial" w:hAnsi="Arial" w:cs="Arial"/>
          <w:sz w:val="20"/>
        </w:rPr>
        <w:t>Cegep de Jonquière</w:t>
      </w:r>
    </w:p>
    <w:p w:rsidR="005F0B2B" w:rsidRDefault="005F0B2B" w:rsidP="005F0B2B">
      <w:pPr>
        <w:jc w:val="center"/>
      </w:pPr>
      <w:r>
        <w:t>2505, rue Saint-Hubert, Jonquière (Québec) G7X 7W2</w:t>
      </w:r>
    </w:p>
    <w:sectPr w:rsidR="005F0B2B" w:rsidSect="001369A6">
      <w:headerReference w:type="even" r:id="rId11"/>
      <w:headerReference w:type="default" r:id="rId12"/>
      <w:headerReference w:type="first" r:id="rId13"/>
      <w:pgSz w:w="12240" w:h="15840" w:code="1"/>
      <w:pgMar w:top="720" w:right="720" w:bottom="142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01A" w:rsidRDefault="00EB201A">
      <w:r>
        <w:separator/>
      </w:r>
    </w:p>
  </w:endnote>
  <w:endnote w:type="continuationSeparator" w:id="0">
    <w:p w:rsidR="00EB201A" w:rsidRDefault="00EB2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01A" w:rsidRDefault="00EB201A">
      <w:r>
        <w:separator/>
      </w:r>
    </w:p>
  </w:footnote>
  <w:footnote w:type="continuationSeparator" w:id="0">
    <w:p w:rsidR="00EB201A" w:rsidRDefault="00EB20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6FE" w:rsidRDefault="000F76FE">
    <w:pPr>
      <w:pStyle w:val="En-tte"/>
    </w:pPr>
    <w:r>
      <w:t>[Tapez un texte]</w:t>
    </w:r>
  </w:p>
  <w:p w:rsidR="000F76FE" w:rsidRDefault="000F76FE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6FE" w:rsidRDefault="000F76FE">
    <w:pPr>
      <w:pStyle w:val="En-tte"/>
    </w:pPr>
    <w:r>
      <w:t>[Tapez un texte]</w:t>
    </w:r>
  </w:p>
  <w:p w:rsidR="000F76FE" w:rsidRDefault="000F76FE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6FE" w:rsidRDefault="00FC1809" w:rsidP="00422332">
    <w:pPr>
      <w:tabs>
        <w:tab w:val="left" w:pos="6262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5184B" wp14:editId="30F1A4AD">
              <wp:simplePos x="0" y="0"/>
              <wp:positionH relativeFrom="column">
                <wp:posOffset>138545</wp:posOffset>
              </wp:positionH>
              <wp:positionV relativeFrom="paragraph">
                <wp:posOffset>450273</wp:posOffset>
              </wp:positionV>
              <wp:extent cx="5049982" cy="697865"/>
              <wp:effectExtent l="0" t="0" r="0" b="698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49982" cy="69786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286598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FF3042" id="Rectangle 3" o:spid="_x0000_s1026" style="position:absolute;margin-left:10.9pt;margin-top:35.45pt;width:397.6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" stroked="f">
              <v:fill color2="#286598" rotate="t" angle="90" focus="100%" type="gradient"/>
            </v:rect>
          </w:pict>
        </mc:Fallback>
      </mc:AlternateContent>
    </w:r>
    <w:r w:rsidR="0042233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11E6A"/>
    <w:rsid w:val="00013E96"/>
    <w:rsid w:val="00022755"/>
    <w:rsid w:val="00050667"/>
    <w:rsid w:val="000567EA"/>
    <w:rsid w:val="00056B0B"/>
    <w:rsid w:val="00057F95"/>
    <w:rsid w:val="00060B5E"/>
    <w:rsid w:val="00060B7B"/>
    <w:rsid w:val="00062D54"/>
    <w:rsid w:val="00065EFF"/>
    <w:rsid w:val="00072F08"/>
    <w:rsid w:val="000877D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0F76FE"/>
    <w:rsid w:val="00116F0B"/>
    <w:rsid w:val="00120308"/>
    <w:rsid w:val="00120653"/>
    <w:rsid w:val="00121BEA"/>
    <w:rsid w:val="00121CE5"/>
    <w:rsid w:val="00123E6E"/>
    <w:rsid w:val="001369A6"/>
    <w:rsid w:val="001410DF"/>
    <w:rsid w:val="00141666"/>
    <w:rsid w:val="001420ED"/>
    <w:rsid w:val="00156967"/>
    <w:rsid w:val="001650FE"/>
    <w:rsid w:val="00171E84"/>
    <w:rsid w:val="001731D5"/>
    <w:rsid w:val="0018132F"/>
    <w:rsid w:val="00190A13"/>
    <w:rsid w:val="001932B1"/>
    <w:rsid w:val="00194CDD"/>
    <w:rsid w:val="00195385"/>
    <w:rsid w:val="001A07A2"/>
    <w:rsid w:val="001A6FB8"/>
    <w:rsid w:val="001A7AD9"/>
    <w:rsid w:val="001B49CA"/>
    <w:rsid w:val="001B7885"/>
    <w:rsid w:val="001B7F6E"/>
    <w:rsid w:val="001C7C27"/>
    <w:rsid w:val="001D5116"/>
    <w:rsid w:val="001E3744"/>
    <w:rsid w:val="001E4DD0"/>
    <w:rsid w:val="001E7A17"/>
    <w:rsid w:val="001F3010"/>
    <w:rsid w:val="001F34C0"/>
    <w:rsid w:val="001F48C3"/>
    <w:rsid w:val="00202A59"/>
    <w:rsid w:val="00203DC1"/>
    <w:rsid w:val="00207DB8"/>
    <w:rsid w:val="002271BE"/>
    <w:rsid w:val="00234EAD"/>
    <w:rsid w:val="002454E2"/>
    <w:rsid w:val="002456EC"/>
    <w:rsid w:val="00246DD0"/>
    <w:rsid w:val="002509B2"/>
    <w:rsid w:val="0026178F"/>
    <w:rsid w:val="00264C0D"/>
    <w:rsid w:val="002727BC"/>
    <w:rsid w:val="0028098C"/>
    <w:rsid w:val="002A05B8"/>
    <w:rsid w:val="002A73E2"/>
    <w:rsid w:val="002B697C"/>
    <w:rsid w:val="002B7A26"/>
    <w:rsid w:val="002C20CF"/>
    <w:rsid w:val="002C4BC6"/>
    <w:rsid w:val="002D1B7D"/>
    <w:rsid w:val="002D6807"/>
    <w:rsid w:val="002E0DD3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3824"/>
    <w:rsid w:val="003C5FEE"/>
    <w:rsid w:val="003D18E5"/>
    <w:rsid w:val="003D42BE"/>
    <w:rsid w:val="003F0D90"/>
    <w:rsid w:val="00402505"/>
    <w:rsid w:val="00417244"/>
    <w:rsid w:val="00422332"/>
    <w:rsid w:val="00427373"/>
    <w:rsid w:val="00427868"/>
    <w:rsid w:val="004355B1"/>
    <w:rsid w:val="00435B2D"/>
    <w:rsid w:val="00443639"/>
    <w:rsid w:val="00453347"/>
    <w:rsid w:val="004537E6"/>
    <w:rsid w:val="00455469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8398B"/>
    <w:rsid w:val="005846B2"/>
    <w:rsid w:val="0058674E"/>
    <w:rsid w:val="00587768"/>
    <w:rsid w:val="00593FFF"/>
    <w:rsid w:val="00595016"/>
    <w:rsid w:val="005B0B5C"/>
    <w:rsid w:val="005C0F8A"/>
    <w:rsid w:val="005C63A4"/>
    <w:rsid w:val="005E088F"/>
    <w:rsid w:val="005E2D97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1028"/>
    <w:rsid w:val="00653BA9"/>
    <w:rsid w:val="00654C54"/>
    <w:rsid w:val="0065784B"/>
    <w:rsid w:val="0066446D"/>
    <w:rsid w:val="0066684E"/>
    <w:rsid w:val="00667B70"/>
    <w:rsid w:val="00667E8F"/>
    <w:rsid w:val="006739AF"/>
    <w:rsid w:val="0067507F"/>
    <w:rsid w:val="00690917"/>
    <w:rsid w:val="006A255E"/>
    <w:rsid w:val="006A6115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2E18"/>
    <w:rsid w:val="006E43A3"/>
    <w:rsid w:val="006E608E"/>
    <w:rsid w:val="006F12F6"/>
    <w:rsid w:val="0070092E"/>
    <w:rsid w:val="0070775F"/>
    <w:rsid w:val="007174B0"/>
    <w:rsid w:val="00721773"/>
    <w:rsid w:val="00721CB9"/>
    <w:rsid w:val="0072209A"/>
    <w:rsid w:val="0072530C"/>
    <w:rsid w:val="00726672"/>
    <w:rsid w:val="007331B1"/>
    <w:rsid w:val="00743A10"/>
    <w:rsid w:val="00744338"/>
    <w:rsid w:val="00744F95"/>
    <w:rsid w:val="00752034"/>
    <w:rsid w:val="00753F7F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8135EB"/>
    <w:rsid w:val="0081417A"/>
    <w:rsid w:val="00814312"/>
    <w:rsid w:val="008179A9"/>
    <w:rsid w:val="00817FEF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53DE"/>
    <w:rsid w:val="00894A79"/>
    <w:rsid w:val="008A425D"/>
    <w:rsid w:val="008B5297"/>
    <w:rsid w:val="008B66D1"/>
    <w:rsid w:val="008B7EC5"/>
    <w:rsid w:val="008C13BE"/>
    <w:rsid w:val="008D46BE"/>
    <w:rsid w:val="008D5639"/>
    <w:rsid w:val="008E0FD5"/>
    <w:rsid w:val="008E7DF1"/>
    <w:rsid w:val="008F095A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5C3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0979"/>
    <w:rsid w:val="009D3DC1"/>
    <w:rsid w:val="009E01DD"/>
    <w:rsid w:val="009E1BC7"/>
    <w:rsid w:val="009F5725"/>
    <w:rsid w:val="00A02C4C"/>
    <w:rsid w:val="00A21996"/>
    <w:rsid w:val="00A449AE"/>
    <w:rsid w:val="00A47959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2142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4C3A"/>
    <w:rsid w:val="00BB6261"/>
    <w:rsid w:val="00BD153F"/>
    <w:rsid w:val="00BD3357"/>
    <w:rsid w:val="00BD6C15"/>
    <w:rsid w:val="00BD7177"/>
    <w:rsid w:val="00BF47B1"/>
    <w:rsid w:val="00BF5D44"/>
    <w:rsid w:val="00C10F68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433E7"/>
    <w:rsid w:val="00C656C2"/>
    <w:rsid w:val="00C81B8C"/>
    <w:rsid w:val="00C82223"/>
    <w:rsid w:val="00C859B2"/>
    <w:rsid w:val="00C876E7"/>
    <w:rsid w:val="00C909A3"/>
    <w:rsid w:val="00CA4B1D"/>
    <w:rsid w:val="00CA571D"/>
    <w:rsid w:val="00CB5BF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A3637"/>
    <w:rsid w:val="00DB2232"/>
    <w:rsid w:val="00DB5E11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32BE"/>
    <w:rsid w:val="00E636A5"/>
    <w:rsid w:val="00E71A9E"/>
    <w:rsid w:val="00E83449"/>
    <w:rsid w:val="00E905CB"/>
    <w:rsid w:val="00E914C3"/>
    <w:rsid w:val="00E95758"/>
    <w:rsid w:val="00EB201A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787C"/>
    <w:rsid w:val="00F544EE"/>
    <w:rsid w:val="00F61528"/>
    <w:rsid w:val="00F7656E"/>
    <w:rsid w:val="00F85C99"/>
    <w:rsid w:val="00F85DD5"/>
    <w:rsid w:val="00F87D54"/>
    <w:rsid w:val="00F90EA3"/>
    <w:rsid w:val="00FA4423"/>
    <w:rsid w:val="00FA6645"/>
    <w:rsid w:val="00FB1F41"/>
    <w:rsid w:val="00FB233A"/>
    <w:rsid w:val="00FB76C8"/>
    <w:rsid w:val="00FC1809"/>
    <w:rsid w:val="00FC5319"/>
    <w:rsid w:val="00FC55AE"/>
    <w:rsid w:val="00FC7911"/>
    <w:rsid w:val="00FD437E"/>
    <w:rsid w:val="00FD5C9C"/>
    <w:rsid w:val="00FD63F4"/>
    <w:rsid w:val="00FD7582"/>
    <w:rsid w:val="00FE138B"/>
    <w:rsid w:val="00FF0D8F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docId w15:val="{EC07BB56-37C6-490C-9B71-CAC02A4A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basedOn w:val="Policepardfaut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basedOn w:val="Policepardfaut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basedOn w:val="Policepardfaut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basedOn w:val="Policepardfaut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basedOn w:val="Policepardfaut"/>
    <w:rsid w:val="004A2B59"/>
    <w:rPr>
      <w:color w:val="0000FF"/>
    </w:rPr>
  </w:style>
  <w:style w:type="character" w:customStyle="1" w:styleId="jsnum1">
    <w:name w:val="js_num1"/>
    <w:basedOn w:val="Policepardfaut"/>
    <w:rsid w:val="004A2B59"/>
    <w:rPr>
      <w:color w:val="FF0000"/>
    </w:rPr>
  </w:style>
  <w:style w:type="character" w:customStyle="1" w:styleId="jsstr1">
    <w:name w:val="js_str1"/>
    <w:basedOn w:val="Policepardfaut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basedOn w:val="Policepardfaut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basedOn w:val="Policepardfaut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  <w:style w:type="paragraph" w:styleId="Corpsdetexte">
    <w:name w:val="Body Text"/>
    <w:basedOn w:val="Normal"/>
    <w:link w:val="CorpsdetexteCar"/>
    <w:rsid w:val="00A47959"/>
    <w:pPr>
      <w:jc w:val="both"/>
    </w:pPr>
    <w:rPr>
      <w:rFonts w:ascii="Arial" w:hAnsi="Arial" w:cs="Arial"/>
      <w:sz w:val="24"/>
      <w:szCs w:val="20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A47959"/>
    <w:rPr>
      <w:rFonts w:ascii="Arial" w:hAnsi="Arial" w:cs="Arial"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FA3CE-FF85-4A4C-A748-22636F368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5</TotalTime>
  <Pages>1</Pages>
  <Words>204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</cp:lastModifiedBy>
  <cp:revision>10</cp:revision>
  <cp:lastPrinted>2014-09-03T19:56:00Z</cp:lastPrinted>
  <dcterms:created xsi:type="dcterms:W3CDTF">2016-06-07T14:33:00Z</dcterms:created>
  <dcterms:modified xsi:type="dcterms:W3CDTF">2016-11-10T19:14:00Z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